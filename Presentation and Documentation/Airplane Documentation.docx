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BC06" w14:textId="4200FB4E" w:rsidR="004A73BF" w:rsidRPr="0086678C" w:rsidRDefault="003E145D" w:rsidP="007D5AC1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73ABDE2" wp14:editId="3AB5AF36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745730" cy="10972800"/>
            <wp:effectExtent l="0" t="0" r="7620" b="0"/>
            <wp:wrapNone/>
            <wp:docPr id="287" name="Picture 28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F0460" w14:textId="673A9CB3" w:rsidR="004A73BF" w:rsidRPr="0086678C" w:rsidRDefault="004A73BF" w:rsidP="007D5AC1">
      <w:pPr>
        <w:rPr>
          <w:lang w:val="en-US"/>
        </w:rPr>
      </w:pPr>
    </w:p>
    <w:p w14:paraId="2187BAAF" w14:textId="45647943" w:rsidR="004A73BF" w:rsidRPr="0086678C" w:rsidRDefault="004A73BF" w:rsidP="007D5AC1">
      <w:pPr>
        <w:rPr>
          <w:lang w:val="en-US"/>
        </w:rPr>
      </w:pPr>
    </w:p>
    <w:p w14:paraId="6F117CF3" w14:textId="43BE9864" w:rsidR="004A73BF" w:rsidRPr="0086678C" w:rsidRDefault="004A73BF" w:rsidP="007D5AC1">
      <w:pPr>
        <w:rPr>
          <w:lang w:val="en-US"/>
        </w:rPr>
      </w:pPr>
    </w:p>
    <w:p w14:paraId="0CF36B05" w14:textId="33258BC3" w:rsidR="004A73BF" w:rsidRPr="0086678C" w:rsidRDefault="004A73BF" w:rsidP="007D5AC1">
      <w:pPr>
        <w:rPr>
          <w:lang w:val="en-US"/>
        </w:rPr>
      </w:pPr>
    </w:p>
    <w:p w14:paraId="715D524A" w14:textId="77777777" w:rsidR="004A73BF" w:rsidRPr="0086678C" w:rsidRDefault="004A73BF" w:rsidP="007D5AC1">
      <w:pPr>
        <w:rPr>
          <w:lang w:val="en-US"/>
        </w:rPr>
      </w:pPr>
    </w:p>
    <w:p w14:paraId="242AD8EC" w14:textId="0245A0CA" w:rsidR="004A73BF" w:rsidRPr="0086678C" w:rsidRDefault="004A73BF" w:rsidP="007D5AC1">
      <w:pPr>
        <w:rPr>
          <w:lang w:val="en-US"/>
        </w:rPr>
      </w:pPr>
    </w:p>
    <w:p w14:paraId="1AD088EA" w14:textId="77777777" w:rsidR="004A73BF" w:rsidRPr="0086678C" w:rsidRDefault="004A73BF" w:rsidP="007D5AC1">
      <w:pPr>
        <w:rPr>
          <w:lang w:val="en-US"/>
        </w:rPr>
      </w:pPr>
    </w:p>
    <w:p w14:paraId="4D212ECE" w14:textId="2BA31637" w:rsidR="004A73BF" w:rsidRPr="0086678C" w:rsidRDefault="004F31E0" w:rsidP="004F31E0">
      <w:pPr>
        <w:tabs>
          <w:tab w:val="left" w:pos="2952"/>
        </w:tabs>
        <w:rPr>
          <w:lang w:val="en-US"/>
        </w:rPr>
      </w:pPr>
      <w:r>
        <w:rPr>
          <w:lang w:val="en-US"/>
        </w:rPr>
        <w:tab/>
      </w:r>
    </w:p>
    <w:p w14:paraId="0D0D7EB7" w14:textId="728944A9" w:rsidR="004A73BF" w:rsidRPr="0086678C" w:rsidRDefault="004A73BF" w:rsidP="007D5AC1">
      <w:pPr>
        <w:rPr>
          <w:lang w:val="en-US"/>
        </w:rPr>
      </w:pPr>
    </w:p>
    <w:p w14:paraId="59C2D8D8" w14:textId="089DC3E6" w:rsidR="004A73BF" w:rsidRPr="0086678C" w:rsidRDefault="004A73BF" w:rsidP="007D5AC1">
      <w:pPr>
        <w:rPr>
          <w:lang w:val="en-US"/>
        </w:rPr>
      </w:pPr>
    </w:p>
    <w:p w14:paraId="2305B04F" w14:textId="77777777" w:rsidR="004A73BF" w:rsidRPr="0086678C" w:rsidRDefault="004A73BF" w:rsidP="007D5AC1">
      <w:pPr>
        <w:rPr>
          <w:lang w:val="en-US"/>
        </w:rPr>
      </w:pPr>
    </w:p>
    <w:p w14:paraId="2C49985F" w14:textId="77777777" w:rsidR="004A73BF" w:rsidRPr="0086678C" w:rsidRDefault="004A73BF" w:rsidP="007D5AC1">
      <w:pPr>
        <w:rPr>
          <w:lang w:val="en-US"/>
        </w:rPr>
      </w:pPr>
    </w:p>
    <w:p w14:paraId="1E674DE7" w14:textId="49D49BD8" w:rsidR="004A73BF" w:rsidRPr="0086678C" w:rsidRDefault="004A73BF" w:rsidP="007D5AC1">
      <w:pPr>
        <w:rPr>
          <w:lang w:val="en-US"/>
        </w:rPr>
      </w:pPr>
    </w:p>
    <w:p w14:paraId="7C246524" w14:textId="77777777" w:rsidR="004A73BF" w:rsidRPr="0086678C" w:rsidRDefault="004A73BF" w:rsidP="007D5AC1">
      <w:pPr>
        <w:rPr>
          <w:lang w:val="en-US"/>
        </w:rPr>
      </w:pPr>
    </w:p>
    <w:p w14:paraId="1B490832" w14:textId="77777777" w:rsidR="004A73BF" w:rsidRPr="0086678C" w:rsidRDefault="004A73BF" w:rsidP="007D5AC1">
      <w:pPr>
        <w:rPr>
          <w:lang w:val="en-US"/>
        </w:rPr>
      </w:pPr>
    </w:p>
    <w:p w14:paraId="5BCC3237" w14:textId="3C31D5B7" w:rsidR="004A73BF" w:rsidRPr="0086678C" w:rsidRDefault="004A73BF" w:rsidP="007D5AC1">
      <w:pPr>
        <w:rPr>
          <w:lang w:val="en-US"/>
        </w:rPr>
      </w:pPr>
    </w:p>
    <w:p w14:paraId="43AF4FD5" w14:textId="77777777" w:rsidR="004A73BF" w:rsidRPr="0086678C" w:rsidRDefault="004A73BF" w:rsidP="00F0441F">
      <w:pPr>
        <w:tabs>
          <w:tab w:val="left" w:pos="3153"/>
        </w:tabs>
        <w:rPr>
          <w:lang w:val="en-US"/>
        </w:rPr>
      </w:pPr>
    </w:p>
    <w:p w14:paraId="37966EC7" w14:textId="77777777" w:rsidR="004A73BF" w:rsidRPr="0086678C" w:rsidRDefault="004A73BF" w:rsidP="007D5AC1">
      <w:pPr>
        <w:rPr>
          <w:lang w:val="en-US"/>
        </w:rPr>
      </w:pPr>
    </w:p>
    <w:p w14:paraId="21249E50" w14:textId="693CBD13" w:rsidR="004A73BF" w:rsidRPr="0086678C" w:rsidRDefault="004A73BF" w:rsidP="007D5AC1">
      <w:pPr>
        <w:rPr>
          <w:lang w:val="en-US"/>
        </w:rPr>
      </w:pPr>
    </w:p>
    <w:p w14:paraId="14DA2A9F" w14:textId="77777777" w:rsidR="004A73BF" w:rsidRPr="0086678C" w:rsidRDefault="004A73BF" w:rsidP="007D5AC1">
      <w:pPr>
        <w:rPr>
          <w:lang w:val="en-US"/>
        </w:rPr>
      </w:pPr>
    </w:p>
    <w:p w14:paraId="10A1DB26" w14:textId="16B702CF" w:rsidR="004A73BF" w:rsidRPr="0086678C" w:rsidRDefault="004A73BF" w:rsidP="007D5AC1">
      <w:pPr>
        <w:rPr>
          <w:lang w:val="en-US"/>
        </w:rPr>
      </w:pPr>
    </w:p>
    <w:p w14:paraId="2C60FBED" w14:textId="77777777" w:rsidR="004A73BF" w:rsidRPr="0086678C" w:rsidRDefault="004A73BF" w:rsidP="007D5AC1">
      <w:pPr>
        <w:rPr>
          <w:lang w:val="en-US"/>
        </w:rPr>
      </w:pPr>
    </w:p>
    <w:p w14:paraId="1FAD72A4" w14:textId="77777777" w:rsidR="004A73BF" w:rsidRPr="0086678C" w:rsidRDefault="004A73BF" w:rsidP="007D5AC1">
      <w:pPr>
        <w:rPr>
          <w:lang w:val="en-US"/>
        </w:rPr>
      </w:pPr>
    </w:p>
    <w:p w14:paraId="5C13B240" w14:textId="77777777" w:rsidR="004A73BF" w:rsidRPr="0086678C" w:rsidRDefault="004A73BF" w:rsidP="007D5AC1">
      <w:pPr>
        <w:rPr>
          <w:lang w:val="en-US"/>
        </w:rPr>
      </w:pPr>
    </w:p>
    <w:p w14:paraId="7AAA35AF" w14:textId="77777777" w:rsidR="004A73BF" w:rsidRPr="0086678C" w:rsidRDefault="004A73BF" w:rsidP="007D5AC1">
      <w:pPr>
        <w:rPr>
          <w:lang w:val="en-US"/>
        </w:rPr>
      </w:pPr>
    </w:p>
    <w:p w14:paraId="6EDA851D" w14:textId="77777777" w:rsidR="004A73BF" w:rsidRPr="0086678C" w:rsidRDefault="004A73BF" w:rsidP="004A73BF">
      <w:pPr>
        <w:pStyle w:val="My"/>
        <w:jc w:val="right"/>
        <w:rPr>
          <w:rStyle w:val="sowc"/>
          <w:lang w:val="en-US"/>
        </w:rPr>
      </w:pPr>
    </w:p>
    <w:p w14:paraId="5031A431" w14:textId="77777777" w:rsidR="004A73BF" w:rsidRPr="0086678C" w:rsidRDefault="004A73BF" w:rsidP="007D5AC1">
      <w:pPr>
        <w:rPr>
          <w:lang w:val="en-US"/>
        </w:rPr>
      </w:pPr>
    </w:p>
    <w:p w14:paraId="1B74D2FB" w14:textId="77777777" w:rsidR="004A73BF" w:rsidRPr="0086678C" w:rsidRDefault="004A73BF" w:rsidP="007D5AC1">
      <w:pPr>
        <w:rPr>
          <w:lang w:val="en-US"/>
        </w:rPr>
      </w:pPr>
    </w:p>
    <w:p w14:paraId="6BCE9F3A" w14:textId="77777777" w:rsidR="004A73BF" w:rsidRPr="0086678C" w:rsidRDefault="004A73BF" w:rsidP="007D5AC1">
      <w:pPr>
        <w:rPr>
          <w:lang w:val="en-US"/>
        </w:rPr>
      </w:pPr>
    </w:p>
    <w:p w14:paraId="70BF6F2D" w14:textId="77777777" w:rsidR="004A73BF" w:rsidRPr="0086678C" w:rsidRDefault="003E145D" w:rsidP="007D5AC1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2742D780" wp14:editId="07C95577">
                <wp:simplePos x="0" y="0"/>
                <wp:positionH relativeFrom="column">
                  <wp:posOffset>1143000</wp:posOffset>
                </wp:positionH>
                <wp:positionV relativeFrom="page">
                  <wp:posOffset>6057900</wp:posOffset>
                </wp:positionV>
                <wp:extent cx="5257800" cy="1249680"/>
                <wp:effectExtent l="0" t="0" r="0" b="762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49FC0" w14:textId="73D285DD" w:rsidR="00277ADB" w:rsidRPr="005F5B34" w:rsidRDefault="00816137" w:rsidP="005F5B34">
                            <w:pPr>
                              <w:pStyle w:val="MyHeadtitle"/>
                              <w:rPr>
                                <w:rStyle w:val="sowc"/>
                                <w:rFonts w:ascii="Calibri" w:hAnsi="Calibri"/>
                                <w:color w:val="3D1801"/>
                                <w:sz w:val="60"/>
                                <w:szCs w:val="56"/>
                              </w:rPr>
                            </w:pPr>
                            <w:bookmarkStart w:id="0" w:name="_Toc77165061"/>
                            <w:bookmarkStart w:id="1" w:name="_Toc77171929"/>
                            <w:bookmarkStart w:id="2" w:name="_Toc77172064"/>
                            <w:bookmarkStart w:id="3" w:name="_Toc77172134"/>
                            <w:bookmarkStart w:id="4" w:name="_Toc77172136"/>
                            <w:bookmarkStart w:id="5" w:name="_Toc77172144"/>
                            <w:bookmarkStart w:id="6" w:name="_Toc77172270"/>
                            <w:bookmarkStart w:id="7" w:name="_Toc77172274"/>
                            <w:bookmarkStart w:id="8" w:name="_Toc77172326"/>
                            <w:bookmarkStart w:id="9" w:name="_Toc77172359"/>
                            <w:r>
                              <w:t>TEAM OVER ACHIEVERS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442179E4" w14:textId="1A653718" w:rsidR="004F6FD5" w:rsidRPr="00816137" w:rsidRDefault="00816137" w:rsidP="005F5B34">
                            <w:pPr>
                              <w:pStyle w:val="MyHeadtitle"/>
                              <w:rPr>
                                <w:rStyle w:val="sowc"/>
                                <w:rFonts w:ascii="Candara" w:hAnsi="Candara"/>
                                <w:b w:val="0"/>
                                <w:bCs w:val="0"/>
                                <w:color w:val="3D1801"/>
                                <w:sz w:val="40"/>
                                <w:szCs w:val="36"/>
                              </w:rPr>
                            </w:pPr>
                            <w:bookmarkStart w:id="10" w:name="_Toc77165062"/>
                            <w:bookmarkStart w:id="11" w:name="_Toc77171930"/>
                            <w:bookmarkStart w:id="12" w:name="_Toc77171941"/>
                            <w:bookmarkStart w:id="13" w:name="_Toc77172065"/>
                            <w:bookmarkStart w:id="14" w:name="_Toc77172135"/>
                            <w:bookmarkStart w:id="15" w:name="_Toc77172137"/>
                            <w:bookmarkStart w:id="16" w:name="_Toc77172145"/>
                            <w:bookmarkStart w:id="17" w:name="_Toc77172271"/>
                            <w:bookmarkStart w:id="18" w:name="_Toc77172275"/>
                            <w:bookmarkStart w:id="19" w:name="_Toc77172327"/>
                            <w:bookmarkStart w:id="20" w:name="_Toc77172360"/>
                            <w:r w:rsidRPr="00816137">
                              <w:rPr>
                                <w:rFonts w:ascii="Candara" w:hAnsi="Candara"/>
                                <w:b w:val="0"/>
                                <w:bCs w:val="0"/>
                                <w:sz w:val="40"/>
                                <w:szCs w:val="36"/>
                              </w:rPr>
                              <w:t xml:space="preserve">Project for </w:t>
                            </w:r>
                            <w:r w:rsidRPr="00816137">
                              <w:rPr>
                                <w:rFonts w:ascii="Candara" w:hAnsi="Candara"/>
                                <w:b w:val="0"/>
                                <w:bCs w:val="0"/>
                                <w:noProof/>
                                <w:sz w:val="40"/>
                                <w:szCs w:val="36"/>
                              </w:rPr>
                              <w:t>MusalaSoft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2D7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477pt;width:414pt;height:98.4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" filled="f" fillcolor="#fffffe" stroked="f" strokecolor="#212120" insetpen="t">
                <v:textbox inset="2.88pt,2.88pt,2.88pt,2.88pt">
                  <w:txbxContent>
                    <w:p w14:paraId="7B749FC0" w14:textId="73D285DD" w:rsidR="00277ADB" w:rsidRPr="005F5B34" w:rsidRDefault="00816137" w:rsidP="005F5B34">
                      <w:pPr>
                        <w:pStyle w:val="MyHeadtitle"/>
                        <w:rPr>
                          <w:rStyle w:val="sowc"/>
                          <w:rFonts w:ascii="Calibri" w:hAnsi="Calibri"/>
                          <w:color w:val="3D1801"/>
                          <w:sz w:val="60"/>
                          <w:szCs w:val="56"/>
                        </w:rPr>
                      </w:pPr>
                      <w:bookmarkStart w:id="21" w:name="_Toc77165061"/>
                      <w:bookmarkStart w:id="22" w:name="_Toc77171929"/>
                      <w:bookmarkStart w:id="23" w:name="_Toc77172064"/>
                      <w:bookmarkStart w:id="24" w:name="_Toc77172134"/>
                      <w:bookmarkStart w:id="25" w:name="_Toc77172136"/>
                      <w:bookmarkStart w:id="26" w:name="_Toc77172144"/>
                      <w:bookmarkStart w:id="27" w:name="_Toc77172270"/>
                      <w:bookmarkStart w:id="28" w:name="_Toc77172274"/>
                      <w:bookmarkStart w:id="29" w:name="_Toc77172326"/>
                      <w:bookmarkStart w:id="30" w:name="_Toc77172359"/>
                      <w:r>
                        <w:t>TEAM OVER ACHIEVERS</w:t>
                      </w:r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</w:p>
                    <w:p w14:paraId="442179E4" w14:textId="1A653718" w:rsidR="004F6FD5" w:rsidRPr="00816137" w:rsidRDefault="00816137" w:rsidP="005F5B34">
                      <w:pPr>
                        <w:pStyle w:val="MyHeadtitle"/>
                        <w:rPr>
                          <w:rStyle w:val="sowc"/>
                          <w:rFonts w:ascii="Candara" w:hAnsi="Candara"/>
                          <w:b w:val="0"/>
                          <w:bCs w:val="0"/>
                          <w:color w:val="3D1801"/>
                          <w:sz w:val="40"/>
                          <w:szCs w:val="36"/>
                        </w:rPr>
                      </w:pPr>
                      <w:bookmarkStart w:id="31" w:name="_Toc77165062"/>
                      <w:bookmarkStart w:id="32" w:name="_Toc77171930"/>
                      <w:bookmarkStart w:id="33" w:name="_Toc77171941"/>
                      <w:bookmarkStart w:id="34" w:name="_Toc77172065"/>
                      <w:bookmarkStart w:id="35" w:name="_Toc77172135"/>
                      <w:bookmarkStart w:id="36" w:name="_Toc77172137"/>
                      <w:bookmarkStart w:id="37" w:name="_Toc77172145"/>
                      <w:bookmarkStart w:id="38" w:name="_Toc77172271"/>
                      <w:bookmarkStart w:id="39" w:name="_Toc77172275"/>
                      <w:bookmarkStart w:id="40" w:name="_Toc77172327"/>
                      <w:bookmarkStart w:id="41" w:name="_Toc77172360"/>
                      <w:r w:rsidRPr="00816137">
                        <w:rPr>
                          <w:rFonts w:ascii="Candara" w:hAnsi="Candara"/>
                          <w:b w:val="0"/>
                          <w:bCs w:val="0"/>
                          <w:sz w:val="40"/>
                          <w:szCs w:val="36"/>
                        </w:rPr>
                        <w:t xml:space="preserve">Project for </w:t>
                      </w:r>
                      <w:r w:rsidRPr="00816137">
                        <w:rPr>
                          <w:rFonts w:ascii="Candara" w:hAnsi="Candara"/>
                          <w:b w:val="0"/>
                          <w:bCs w:val="0"/>
                          <w:noProof/>
                          <w:sz w:val="40"/>
                          <w:szCs w:val="36"/>
                        </w:rPr>
                        <w:t>MusalaSoft</w:t>
                      </w:r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B18FBF8" w14:textId="77777777" w:rsidR="004A73BF" w:rsidRPr="0086678C" w:rsidRDefault="004A73BF" w:rsidP="007D5AC1">
      <w:pPr>
        <w:rPr>
          <w:lang w:val="en-US"/>
        </w:rPr>
      </w:pPr>
    </w:p>
    <w:p w14:paraId="08874538" w14:textId="77777777" w:rsidR="004A73BF" w:rsidRPr="0086678C" w:rsidRDefault="004A73BF" w:rsidP="007D5AC1">
      <w:pPr>
        <w:rPr>
          <w:lang w:val="en-US"/>
        </w:rPr>
      </w:pPr>
    </w:p>
    <w:p w14:paraId="48772D04" w14:textId="77777777" w:rsidR="004A73BF" w:rsidRPr="0086678C" w:rsidRDefault="004A73BF" w:rsidP="007D5AC1">
      <w:pPr>
        <w:rPr>
          <w:lang w:val="en-US"/>
        </w:rPr>
      </w:pPr>
    </w:p>
    <w:p w14:paraId="1F06CAB9" w14:textId="77777777" w:rsidR="004A73BF" w:rsidRPr="0086678C" w:rsidRDefault="004A73BF" w:rsidP="007D5AC1">
      <w:pPr>
        <w:rPr>
          <w:lang w:val="en-US"/>
        </w:rPr>
      </w:pPr>
    </w:p>
    <w:p w14:paraId="629BCDA2" w14:textId="77777777" w:rsidR="004A73BF" w:rsidRPr="0086678C" w:rsidRDefault="004A73BF" w:rsidP="007D5AC1">
      <w:pPr>
        <w:rPr>
          <w:lang w:val="en-US"/>
        </w:rPr>
      </w:pPr>
    </w:p>
    <w:p w14:paraId="0E2CA30F" w14:textId="77777777" w:rsidR="004A73BF" w:rsidRPr="0086678C" w:rsidRDefault="004A73BF" w:rsidP="007D5AC1">
      <w:pPr>
        <w:rPr>
          <w:lang w:val="en-US"/>
        </w:rPr>
      </w:pPr>
    </w:p>
    <w:p w14:paraId="61783CCE" w14:textId="77777777" w:rsidR="004A73BF" w:rsidRPr="0086678C" w:rsidRDefault="004A73BF" w:rsidP="007D5AC1">
      <w:pPr>
        <w:rPr>
          <w:lang w:val="en-US"/>
        </w:rPr>
      </w:pPr>
    </w:p>
    <w:p w14:paraId="5CC19A2E" w14:textId="77777777" w:rsidR="004A73BF" w:rsidRPr="0086678C" w:rsidRDefault="004A73BF" w:rsidP="007D5AC1">
      <w:pPr>
        <w:rPr>
          <w:lang w:val="en-US"/>
        </w:rPr>
      </w:pPr>
    </w:p>
    <w:p w14:paraId="0A44AD68" w14:textId="77777777" w:rsidR="004A73BF" w:rsidRPr="0086678C" w:rsidRDefault="004A73BF" w:rsidP="007D5AC1">
      <w:pPr>
        <w:rPr>
          <w:lang w:val="en-US"/>
        </w:rPr>
      </w:pPr>
    </w:p>
    <w:p w14:paraId="07BD2854" w14:textId="77777777" w:rsidR="004A73BF" w:rsidRPr="0086678C" w:rsidRDefault="004A73BF" w:rsidP="007D5AC1">
      <w:pPr>
        <w:rPr>
          <w:lang w:val="en-US"/>
        </w:rPr>
      </w:pPr>
    </w:p>
    <w:p w14:paraId="7EC0E52B" w14:textId="77777777" w:rsidR="004A73BF" w:rsidRPr="0086678C" w:rsidRDefault="004A73BF" w:rsidP="007D5AC1">
      <w:pPr>
        <w:rPr>
          <w:lang w:val="en-US"/>
        </w:rPr>
      </w:pPr>
    </w:p>
    <w:p w14:paraId="4924ADD6" w14:textId="7FD7AFB2" w:rsidR="004A73BF" w:rsidRPr="0086678C" w:rsidRDefault="004A73BF" w:rsidP="007D5AC1">
      <w:pPr>
        <w:rPr>
          <w:lang w:val="en-US"/>
        </w:rPr>
      </w:pPr>
    </w:p>
    <w:p w14:paraId="1F2DD777" w14:textId="468BEFD2" w:rsidR="004A73BF" w:rsidRPr="0086678C" w:rsidRDefault="004A73BF" w:rsidP="007D5AC1">
      <w:pPr>
        <w:rPr>
          <w:lang w:val="en-US"/>
        </w:rPr>
      </w:pPr>
    </w:p>
    <w:p w14:paraId="3CAFB936" w14:textId="1F8757AA" w:rsidR="004A73BF" w:rsidRPr="0086678C" w:rsidRDefault="004A73BF" w:rsidP="007D5AC1">
      <w:pPr>
        <w:rPr>
          <w:lang w:val="en-US"/>
        </w:rPr>
      </w:pPr>
    </w:p>
    <w:p w14:paraId="3C61234F" w14:textId="77777777" w:rsidR="004A73BF" w:rsidRPr="0086678C" w:rsidRDefault="004A73BF" w:rsidP="007D5AC1">
      <w:pPr>
        <w:rPr>
          <w:lang w:val="en-US"/>
        </w:rPr>
      </w:pPr>
    </w:p>
    <w:p w14:paraId="75946D9B" w14:textId="293AAD64" w:rsidR="004A73BF" w:rsidRPr="0086678C" w:rsidRDefault="004A73BF" w:rsidP="007D5AC1">
      <w:pPr>
        <w:rPr>
          <w:lang w:val="en-US"/>
        </w:rPr>
      </w:pPr>
    </w:p>
    <w:p w14:paraId="5A3DC054" w14:textId="688BD8EB" w:rsidR="004A73BF" w:rsidRPr="0086678C" w:rsidRDefault="004A73BF" w:rsidP="007D5AC1">
      <w:pPr>
        <w:rPr>
          <w:lang w:val="en-US"/>
        </w:rPr>
      </w:pPr>
    </w:p>
    <w:p w14:paraId="0E083B73" w14:textId="638FFD38" w:rsidR="004A73BF" w:rsidRPr="0086678C" w:rsidRDefault="004A73BF" w:rsidP="007D5AC1">
      <w:pPr>
        <w:rPr>
          <w:lang w:val="en-US"/>
        </w:rPr>
      </w:pPr>
    </w:p>
    <w:p w14:paraId="6CDD5196" w14:textId="476236C6" w:rsidR="004A73BF" w:rsidRPr="0086678C" w:rsidRDefault="004A73BF" w:rsidP="007D5AC1">
      <w:pPr>
        <w:rPr>
          <w:lang w:val="en-US"/>
        </w:rPr>
      </w:pPr>
    </w:p>
    <w:p w14:paraId="018FEB25" w14:textId="754743F6" w:rsidR="004A73BF" w:rsidRPr="0086678C" w:rsidRDefault="004A73BF" w:rsidP="007D5AC1">
      <w:pPr>
        <w:rPr>
          <w:lang w:val="en-US"/>
        </w:rPr>
      </w:pPr>
    </w:p>
    <w:p w14:paraId="093CA377" w14:textId="107C2AE4" w:rsidR="004A73BF" w:rsidRPr="0086678C" w:rsidRDefault="00816137" w:rsidP="007D5AC1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595B54" wp14:editId="72B226EE">
                <wp:simplePos x="0" y="0"/>
                <wp:positionH relativeFrom="margin">
                  <wp:align>center</wp:align>
                </wp:positionH>
                <wp:positionV relativeFrom="page">
                  <wp:posOffset>9860280</wp:posOffset>
                </wp:positionV>
                <wp:extent cx="1089660" cy="419100"/>
                <wp:effectExtent l="0" t="0" r="0" b="0"/>
                <wp:wrapNone/>
                <wp:docPr id="8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916363" w14:textId="5F494ADF" w:rsidR="00CC2AC8" w:rsidRPr="00816137" w:rsidRDefault="00816137" w:rsidP="00816137">
                            <w:pPr>
                              <w:pStyle w:val="My"/>
                              <w:jc w:val="center"/>
                              <w:rPr>
                                <w:rFonts w:ascii="Candara" w:hAnsi="Candara"/>
                                <w:color w:val="3D1801"/>
                                <w:kern w:val="32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816137">
                              <w:rPr>
                                <w:rFonts w:ascii="Candara" w:hAnsi="Candara"/>
                                <w:color w:val="3D1801"/>
                                <w:kern w:val="32"/>
                                <w:sz w:val="40"/>
                                <w:szCs w:val="36"/>
                                <w:lang w:val="en-US"/>
                              </w:rPr>
                              <w:t>July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5B54" id="Text Box 283" o:spid="_x0000_s1027" type="#_x0000_t202" style="position:absolute;margin-left:0;margin-top:776.4pt;width:85.8pt;height:33pt;z-index:25165824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" filled="f" fillcolor="#fffffe" stroked="f" strokecolor="#212120" insetpen="t">
                <v:textbox inset="2.88pt,2.88pt,2.88pt,2.88pt">
                  <w:txbxContent>
                    <w:p w14:paraId="74916363" w14:textId="5F494ADF" w:rsidR="00CC2AC8" w:rsidRPr="00816137" w:rsidRDefault="00816137" w:rsidP="00816137">
                      <w:pPr>
                        <w:pStyle w:val="My"/>
                        <w:jc w:val="center"/>
                        <w:rPr>
                          <w:rFonts w:ascii="Candara" w:hAnsi="Candara"/>
                          <w:color w:val="3D1801"/>
                          <w:kern w:val="32"/>
                          <w:sz w:val="40"/>
                          <w:szCs w:val="36"/>
                          <w:lang w:val="en-US"/>
                        </w:rPr>
                      </w:pPr>
                      <w:r w:rsidRPr="00816137">
                        <w:rPr>
                          <w:rFonts w:ascii="Candara" w:hAnsi="Candara"/>
                          <w:color w:val="3D1801"/>
                          <w:kern w:val="32"/>
                          <w:sz w:val="40"/>
                          <w:szCs w:val="36"/>
                          <w:lang w:val="en-US"/>
                        </w:rPr>
                        <w:t>July 2021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657C879" w14:textId="0FC7F140" w:rsidR="004A73BF" w:rsidRPr="0086678C" w:rsidRDefault="004A73BF" w:rsidP="007D5AC1">
      <w:pPr>
        <w:rPr>
          <w:lang w:val="en-US"/>
        </w:rPr>
      </w:pPr>
    </w:p>
    <w:p w14:paraId="20B2B0CC" w14:textId="257F22D1" w:rsidR="004A73BF" w:rsidRPr="0086678C" w:rsidRDefault="004A73BF" w:rsidP="007D5AC1">
      <w:pPr>
        <w:rPr>
          <w:lang w:val="en-US"/>
        </w:rPr>
      </w:pPr>
    </w:p>
    <w:p w14:paraId="7819CD5B" w14:textId="047EE9F0" w:rsidR="00195F18" w:rsidRPr="0086678C" w:rsidRDefault="0040542F" w:rsidP="00195F18">
      <w:pPr>
        <w:tabs>
          <w:tab w:val="left" w:pos="16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AC5D1" wp14:editId="6D0C011C">
                <wp:simplePos x="0" y="0"/>
                <wp:positionH relativeFrom="margin">
                  <wp:posOffset>883920</wp:posOffset>
                </wp:positionH>
                <wp:positionV relativeFrom="paragraph">
                  <wp:posOffset>32385</wp:posOffset>
                </wp:positionV>
                <wp:extent cx="6035040" cy="42824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428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B6E3D" w14:textId="5F97A330" w:rsidR="00E019F0" w:rsidRPr="00E019F0" w:rsidRDefault="00E019F0" w:rsidP="00E019F0">
                            <w:pPr>
                              <w:pStyle w:val="TOCHeading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  <w:p w14:paraId="34D236A5" w14:textId="77777777" w:rsidR="00E8782F" w:rsidRPr="00E8782F" w:rsidRDefault="00E8782F" w:rsidP="00E8782F">
                            <w:pPr>
                              <w:pStyle w:val="TOCHeading"/>
                              <w:jc w:val="center"/>
                              <w:rPr>
                                <w:rFonts w:ascii="Calibri" w:eastAsia="Batang" w:hAnsi="Calibri" w:cs="Arial"/>
                                <w:b/>
                                <w:bCs/>
                                <w:color w:val="3D1801"/>
                                <w:kern w:val="32"/>
                                <w:sz w:val="72"/>
                                <w:szCs w:val="72"/>
                                <w:lang w:eastAsia="ko-KR"/>
                              </w:rPr>
                            </w:pPr>
                            <w:bookmarkStart w:id="42" w:name="_Hlk77172161"/>
                            <w:r w:rsidRPr="00E8782F">
                              <w:rPr>
                                <w:rFonts w:ascii="Calibri" w:eastAsia="Batang" w:hAnsi="Calibri" w:cs="Arial"/>
                                <w:b/>
                                <w:bCs/>
                                <w:color w:val="3D1801"/>
                                <w:kern w:val="32"/>
                                <w:sz w:val="72"/>
                                <w:szCs w:val="72"/>
                                <w:lang w:eastAsia="ko-KR"/>
                              </w:rPr>
                              <w:t>Table of Contents</w:t>
                            </w:r>
                          </w:p>
                          <w:p w14:paraId="7F8715C1" w14:textId="77777777" w:rsidR="00E8782F" w:rsidRPr="00E8782F" w:rsidRDefault="00E8782F" w:rsidP="00E878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5A87B1" w14:textId="11AB8E2A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782F">
                              <w:rPr>
                                <w:rStyle w:val="Hyperlink"/>
                                <w:noProof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E8782F">
                              <w:rPr>
                                <w:rStyle w:val="Hyperlink"/>
                                <w:noProof/>
                                <w:sz w:val="36"/>
                                <w:szCs w:val="36"/>
                              </w:rPr>
                              <w:instrText xml:space="preserve"> TOC \o "1-3" \h \z \u </w:instrText>
                            </w:r>
                            <w:r w:rsidRPr="00E8782F">
                              <w:rPr>
                                <w:rStyle w:val="Hyperlink"/>
                                <w:noProof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hyperlink w:anchor="_Toc77172097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1.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Team Members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instrText xml:space="preserve"> PAGEREF _Toc77172097 \h </w:instrTex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hyperlink>
                          </w:p>
                          <w:p w14:paraId="381497CC" w14:textId="65B88F6C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098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2.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Link to the repository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instrText xml:space="preserve"> PAGEREF _Toc77172098 \h </w:instrTex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hyperlink>
                          </w:p>
                          <w:p w14:paraId="521E30F1" w14:textId="6D719A0E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103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3.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Used technologies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instrText xml:space="preserve"> PAGEREF _Toc77172103 \h </w:instrTex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hyperlink>
                          </w:p>
                          <w:p w14:paraId="6B485DB9" w14:textId="45ED155D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104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4.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Topic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instrText xml:space="preserve"> PAGEREF _Toc77172104 \h </w:instrTex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hyperlink>
                          </w:p>
                          <w:p w14:paraId="524069AF" w14:textId="454CC358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105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5.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Basic architecture of the project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4054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hyperlink>
                          </w:p>
                          <w:p w14:paraId="0C233293" w14:textId="639AB237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106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6.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Link to the database script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4054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3D57D644" w14:textId="4BD19EF1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107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7.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Link to the readme file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4054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6DC3D6A0" w14:textId="6DAD8145" w:rsidR="00E8782F" w:rsidRPr="00E8782F" w:rsidRDefault="00E8782F" w:rsidP="00E8782F">
                            <w:pPr>
                              <w:pStyle w:val="TOC1"/>
                              <w:tabs>
                                <w:tab w:val="left" w:pos="440"/>
                                <w:tab w:val="right" w:leader="dot" w:pos="9016"/>
                              </w:tabs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77172108" w:history="1"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8.</w:t>
                              </w:r>
                              <w:r w:rsidRPr="00E8782F">
                                <w:rPr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E8782F">
                                <w:rPr>
                                  <w:rStyle w:val="Hyperlink"/>
                                  <w:noProof/>
                                  <w:sz w:val="28"/>
                                  <w:szCs w:val="28"/>
                                </w:rPr>
                                <w:t>Features</w:t>
                              </w:r>
                              <w:r w:rsidRPr="00E878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40542F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7E198B71" w14:textId="7C993F08" w:rsidR="00195F18" w:rsidRPr="00E8782F" w:rsidRDefault="00E8782F" w:rsidP="00E019F0">
                            <w:pPr>
                              <w:pStyle w:val="TOCHeading"/>
                              <w:rPr>
                                <w:sz w:val="28"/>
                                <w:szCs w:val="28"/>
                              </w:rPr>
                            </w:pPr>
                            <w:r w:rsidRPr="00E8782F">
                              <w:rPr>
                                <w:rStyle w:val="Hyperlink"/>
                                <w:sz w:val="36"/>
                                <w:szCs w:val="36"/>
                              </w:rPr>
                              <w:fldChar w:fldCharType="end"/>
                            </w:r>
                            <w:bookmarkEnd w:id="42"/>
                          </w:p>
                          <w:p w14:paraId="61D321A9" w14:textId="77777777" w:rsidR="00195F18" w:rsidRPr="00E8782F" w:rsidRDefault="00195F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C5D1" id="Text Box 5" o:spid="_x0000_s1028" type="#_x0000_t202" style="position:absolute;margin-left:69.6pt;margin-top:2.55pt;width:475.2pt;height:33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" filled="f" stroked="f" strokeweight=".5pt">
                <v:textbox>
                  <w:txbxContent>
                    <w:p w14:paraId="13AB6E3D" w14:textId="5F97A330" w:rsidR="00E019F0" w:rsidRPr="00E019F0" w:rsidRDefault="00E019F0" w:rsidP="00E019F0">
                      <w:pPr>
                        <w:pStyle w:val="TOCHeading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</w:p>
                    <w:p w14:paraId="34D236A5" w14:textId="77777777" w:rsidR="00E8782F" w:rsidRPr="00E8782F" w:rsidRDefault="00E8782F" w:rsidP="00E8782F">
                      <w:pPr>
                        <w:pStyle w:val="TOCHeading"/>
                        <w:jc w:val="center"/>
                        <w:rPr>
                          <w:rFonts w:ascii="Calibri" w:eastAsia="Batang" w:hAnsi="Calibri" w:cs="Arial"/>
                          <w:b/>
                          <w:bCs/>
                          <w:color w:val="3D1801"/>
                          <w:kern w:val="32"/>
                          <w:sz w:val="72"/>
                          <w:szCs w:val="72"/>
                          <w:lang w:eastAsia="ko-KR"/>
                        </w:rPr>
                      </w:pPr>
                      <w:bookmarkStart w:id="43" w:name="_Hlk77172161"/>
                      <w:r w:rsidRPr="00E8782F">
                        <w:rPr>
                          <w:rFonts w:ascii="Calibri" w:eastAsia="Batang" w:hAnsi="Calibri" w:cs="Arial"/>
                          <w:b/>
                          <w:bCs/>
                          <w:color w:val="3D1801"/>
                          <w:kern w:val="32"/>
                          <w:sz w:val="72"/>
                          <w:szCs w:val="72"/>
                          <w:lang w:eastAsia="ko-KR"/>
                        </w:rPr>
                        <w:t>Table of Contents</w:t>
                      </w:r>
                    </w:p>
                    <w:p w14:paraId="7F8715C1" w14:textId="77777777" w:rsidR="00E8782F" w:rsidRPr="00E8782F" w:rsidRDefault="00E8782F" w:rsidP="00E8782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C5A87B1" w14:textId="11AB8E2A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E8782F">
                        <w:rPr>
                          <w:rStyle w:val="Hyperlink"/>
                          <w:noProof/>
                          <w:sz w:val="36"/>
                          <w:szCs w:val="36"/>
                        </w:rPr>
                        <w:fldChar w:fldCharType="begin"/>
                      </w:r>
                      <w:r w:rsidRPr="00E8782F">
                        <w:rPr>
                          <w:rStyle w:val="Hyperlink"/>
                          <w:noProof/>
                          <w:sz w:val="36"/>
                          <w:szCs w:val="36"/>
                        </w:rPr>
                        <w:instrText xml:space="preserve"> TOC \o "1-3" \h \z \u </w:instrText>
                      </w:r>
                      <w:r w:rsidRPr="00E8782F">
                        <w:rPr>
                          <w:rStyle w:val="Hyperlink"/>
                          <w:noProof/>
                          <w:sz w:val="36"/>
                          <w:szCs w:val="36"/>
                        </w:rPr>
                        <w:fldChar w:fldCharType="separate"/>
                      </w:r>
                      <w:hyperlink w:anchor="_Toc77172097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1.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Team Members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begin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instrText xml:space="preserve"> PAGEREF _Toc77172097 \h </w:instrTex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separate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2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end"/>
                        </w:r>
                      </w:hyperlink>
                    </w:p>
                    <w:p w14:paraId="381497CC" w14:textId="65B88F6C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098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2.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Link to the repository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begin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instrText xml:space="preserve"> PAGEREF _Toc77172098 \h </w:instrTex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separate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2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end"/>
                        </w:r>
                      </w:hyperlink>
                    </w:p>
                    <w:p w14:paraId="521E30F1" w14:textId="6D719A0E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103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3.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Used technologies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begin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instrText xml:space="preserve"> PAGEREF _Toc77172103 \h </w:instrTex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separate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3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end"/>
                        </w:r>
                      </w:hyperlink>
                    </w:p>
                    <w:p w14:paraId="6B485DB9" w14:textId="45ED155D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104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4.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Topic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begin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instrText xml:space="preserve"> PAGEREF _Toc77172104 \h </w:instrTex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separate"/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3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fldChar w:fldCharType="end"/>
                        </w:r>
                      </w:hyperlink>
                    </w:p>
                    <w:p w14:paraId="524069AF" w14:textId="454CC358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105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5.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Basic architecture of the project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40542F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hyperlink>
                    </w:p>
                    <w:p w14:paraId="0C233293" w14:textId="639AB237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106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6.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Link to the database script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40542F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hyperlink>
                    </w:p>
                    <w:p w14:paraId="3D57D644" w14:textId="4BD19EF1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107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7.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Link to the readme file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40542F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hyperlink>
                    </w:p>
                    <w:p w14:paraId="6DC3D6A0" w14:textId="6DAD8145" w:rsidR="00E8782F" w:rsidRPr="00E8782F" w:rsidRDefault="00E8782F" w:rsidP="00E8782F">
                      <w:pPr>
                        <w:pStyle w:val="TOC1"/>
                        <w:tabs>
                          <w:tab w:val="left" w:pos="440"/>
                          <w:tab w:val="right" w:leader="dot" w:pos="9016"/>
                        </w:tabs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w:anchor="_Toc77172108" w:history="1"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8.</w:t>
                        </w:r>
                        <w:r w:rsidRPr="00E8782F">
                          <w:rPr>
                            <w:noProof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E8782F">
                          <w:rPr>
                            <w:rStyle w:val="Hyperlink"/>
                            <w:noProof/>
                            <w:sz w:val="28"/>
                            <w:szCs w:val="28"/>
                          </w:rPr>
                          <w:t>Features</w:t>
                        </w:r>
                        <w:r w:rsidRPr="00E8782F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40542F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hyperlink>
                    </w:p>
                    <w:p w14:paraId="7E198B71" w14:textId="7C993F08" w:rsidR="00195F18" w:rsidRPr="00E8782F" w:rsidRDefault="00E8782F" w:rsidP="00E019F0">
                      <w:pPr>
                        <w:pStyle w:val="TOCHeading"/>
                        <w:rPr>
                          <w:sz w:val="28"/>
                          <w:szCs w:val="28"/>
                        </w:rPr>
                      </w:pPr>
                      <w:r w:rsidRPr="00E8782F">
                        <w:rPr>
                          <w:rStyle w:val="Hyperlink"/>
                          <w:sz w:val="36"/>
                          <w:szCs w:val="36"/>
                        </w:rPr>
                        <w:fldChar w:fldCharType="end"/>
                      </w:r>
                      <w:bookmarkEnd w:id="43"/>
                    </w:p>
                    <w:p w14:paraId="61D321A9" w14:textId="77777777" w:rsidR="00195F18" w:rsidRPr="00E8782F" w:rsidRDefault="00195F1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F18">
        <w:rPr>
          <w:lang w:val="en-US"/>
        </w:rPr>
        <w:tab/>
      </w:r>
    </w:p>
    <w:p w14:paraId="02355476" w14:textId="29AC4218" w:rsidR="004A73BF" w:rsidRPr="0086678C" w:rsidRDefault="004A73BF" w:rsidP="00195F18">
      <w:pPr>
        <w:tabs>
          <w:tab w:val="left" w:pos="1620"/>
        </w:tabs>
        <w:rPr>
          <w:lang w:val="en-US"/>
        </w:rPr>
      </w:pPr>
    </w:p>
    <w:p w14:paraId="52F5D7E2" w14:textId="4BB1CE76" w:rsidR="004A73BF" w:rsidRPr="0086678C" w:rsidRDefault="004A73BF" w:rsidP="007D5AC1">
      <w:pPr>
        <w:rPr>
          <w:lang w:val="en-US"/>
        </w:rPr>
      </w:pPr>
    </w:p>
    <w:p w14:paraId="3C67C89A" w14:textId="77777777" w:rsidR="004A73BF" w:rsidRPr="0086678C" w:rsidRDefault="004A73BF" w:rsidP="007D5AC1">
      <w:pPr>
        <w:rPr>
          <w:lang w:val="en-US"/>
        </w:rPr>
      </w:pPr>
    </w:p>
    <w:p w14:paraId="7487A212" w14:textId="77777777" w:rsidR="00F0441F" w:rsidRPr="0086678C" w:rsidRDefault="00F0441F" w:rsidP="007D5AC1">
      <w:pPr>
        <w:rPr>
          <w:lang w:val="en-US"/>
        </w:rPr>
      </w:pPr>
    </w:p>
    <w:p w14:paraId="12617C7C" w14:textId="77777777" w:rsidR="00F0441F" w:rsidRPr="0086678C" w:rsidRDefault="00F0441F" w:rsidP="007D5AC1">
      <w:pPr>
        <w:rPr>
          <w:lang w:val="en-US"/>
        </w:rPr>
      </w:pPr>
    </w:p>
    <w:p w14:paraId="40F162E9" w14:textId="77777777" w:rsidR="00F0441F" w:rsidRPr="0086678C" w:rsidRDefault="00F0441F" w:rsidP="007D5AC1">
      <w:pPr>
        <w:rPr>
          <w:lang w:val="en-US"/>
        </w:rPr>
      </w:pPr>
    </w:p>
    <w:p w14:paraId="076C5186" w14:textId="2C837BF3" w:rsidR="00F0441F" w:rsidRPr="0086678C" w:rsidRDefault="001E305A" w:rsidP="001E305A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</w:p>
    <w:p w14:paraId="61804317" w14:textId="77777777" w:rsidR="00F0441F" w:rsidRPr="0086678C" w:rsidRDefault="00F0441F" w:rsidP="007D5AC1">
      <w:pPr>
        <w:rPr>
          <w:lang w:val="en-US"/>
        </w:rPr>
      </w:pPr>
    </w:p>
    <w:p w14:paraId="109AB927" w14:textId="77777777" w:rsidR="00F0441F" w:rsidRPr="0086678C" w:rsidRDefault="00F0441F" w:rsidP="007D5AC1">
      <w:pPr>
        <w:rPr>
          <w:lang w:val="en-US"/>
        </w:rPr>
      </w:pPr>
    </w:p>
    <w:p w14:paraId="1ABDC0F2" w14:textId="77777777" w:rsidR="00F0441F" w:rsidRPr="0086678C" w:rsidRDefault="00F0441F" w:rsidP="007D5AC1">
      <w:pPr>
        <w:rPr>
          <w:lang w:val="en-US"/>
        </w:rPr>
      </w:pPr>
    </w:p>
    <w:p w14:paraId="7C9FCB18" w14:textId="34247522" w:rsidR="00664743" w:rsidRPr="0086678C" w:rsidRDefault="00664743" w:rsidP="007D5AC1">
      <w:pPr>
        <w:rPr>
          <w:lang w:val="en-US"/>
        </w:rPr>
      </w:pPr>
    </w:p>
    <w:p w14:paraId="193F46FD" w14:textId="77777777" w:rsidR="00664743" w:rsidRPr="0086678C" w:rsidRDefault="00664743" w:rsidP="007D5AC1">
      <w:pPr>
        <w:rPr>
          <w:lang w:val="en-US"/>
        </w:rPr>
      </w:pPr>
    </w:p>
    <w:p w14:paraId="2B9327B6" w14:textId="77777777" w:rsidR="00F0441F" w:rsidRPr="0086678C" w:rsidRDefault="00F0441F" w:rsidP="007D5AC1">
      <w:pPr>
        <w:rPr>
          <w:lang w:val="en-US"/>
        </w:rPr>
      </w:pPr>
    </w:p>
    <w:p w14:paraId="476735C0" w14:textId="77777777" w:rsidR="00F0441F" w:rsidRPr="0086678C" w:rsidRDefault="00F0441F" w:rsidP="007D5AC1">
      <w:pPr>
        <w:rPr>
          <w:lang w:val="en-US"/>
        </w:rPr>
      </w:pPr>
    </w:p>
    <w:p w14:paraId="5D85EF46" w14:textId="77777777" w:rsidR="00F0441F" w:rsidRPr="0086678C" w:rsidRDefault="00F0441F" w:rsidP="007D5AC1">
      <w:pPr>
        <w:rPr>
          <w:lang w:val="en-US"/>
        </w:rPr>
      </w:pPr>
    </w:p>
    <w:p w14:paraId="7639392D" w14:textId="77777777" w:rsidR="00F0441F" w:rsidRPr="0086678C" w:rsidRDefault="00F0441F" w:rsidP="007D5AC1">
      <w:pPr>
        <w:rPr>
          <w:lang w:val="en-US"/>
        </w:rPr>
      </w:pPr>
    </w:p>
    <w:p w14:paraId="0C537102" w14:textId="77777777" w:rsidR="00F0441F" w:rsidRPr="0086678C" w:rsidRDefault="00F0441F" w:rsidP="007D5AC1">
      <w:pPr>
        <w:rPr>
          <w:lang w:val="en-US"/>
        </w:rPr>
      </w:pPr>
    </w:p>
    <w:p w14:paraId="7822FE5D" w14:textId="77777777" w:rsidR="00F0441F" w:rsidRPr="0086678C" w:rsidRDefault="00F0441F" w:rsidP="007D5AC1">
      <w:pPr>
        <w:rPr>
          <w:lang w:val="en-US"/>
        </w:rPr>
      </w:pPr>
    </w:p>
    <w:p w14:paraId="71852F2B" w14:textId="77777777" w:rsidR="00F0441F" w:rsidRPr="0086678C" w:rsidRDefault="00F0441F" w:rsidP="007D5AC1">
      <w:pPr>
        <w:rPr>
          <w:lang w:val="en-US"/>
        </w:rPr>
      </w:pPr>
    </w:p>
    <w:p w14:paraId="1D6F685A" w14:textId="77777777" w:rsidR="00F0441F" w:rsidRPr="0086678C" w:rsidRDefault="00F0441F" w:rsidP="005D5995">
      <w:pPr>
        <w:jc w:val="center"/>
        <w:rPr>
          <w:lang w:val="en-US"/>
        </w:rPr>
      </w:pPr>
    </w:p>
    <w:p w14:paraId="5603158B" w14:textId="77777777" w:rsidR="00F0441F" w:rsidRPr="0086678C" w:rsidRDefault="00F0441F" w:rsidP="007D5AC1">
      <w:pPr>
        <w:rPr>
          <w:lang w:val="en-US"/>
        </w:rPr>
      </w:pPr>
    </w:p>
    <w:p w14:paraId="1BB6F375" w14:textId="77777777" w:rsidR="00664743" w:rsidRPr="0086678C" w:rsidRDefault="00664743" w:rsidP="007D5AC1">
      <w:pPr>
        <w:rPr>
          <w:lang w:val="en-US"/>
        </w:rPr>
      </w:pPr>
    </w:p>
    <w:p w14:paraId="54A68C92" w14:textId="77777777" w:rsidR="00664743" w:rsidRPr="00195032" w:rsidRDefault="00664743" w:rsidP="007D5AC1">
      <w:pPr>
        <w:rPr>
          <w:color w:val="FFFFFF"/>
          <w:lang w:val="en-US"/>
        </w:rPr>
      </w:pPr>
    </w:p>
    <w:p w14:paraId="146B984E" w14:textId="0A4DD00E" w:rsidR="00664743" w:rsidRPr="00183D0A" w:rsidRDefault="00CA65B7" w:rsidP="00183D0A">
      <w:pPr>
        <w:pStyle w:val="My"/>
        <w:ind w:firstLine="708"/>
        <w:jc w:val="left"/>
        <w:rPr>
          <w:rFonts w:ascii="Candara" w:hAnsi="Candara"/>
          <w:color w:val="3D1801"/>
          <w:kern w:val="32"/>
          <w:sz w:val="40"/>
          <w:szCs w:val="36"/>
          <w:lang w:val="en-US"/>
        </w:rPr>
      </w:pPr>
      <w:r>
        <w:fldChar w:fldCharType="begin"/>
      </w:r>
      <w:r>
        <w:instrText xml:space="preserve"> INCLUDEPICTURE "http://static1.squarespace.com/static/5b861bce36099b3365b7db2c/5dc49acac3aa0c74076b50b9/5dcc3a5e7c0d786be8e23583/1593219698567/Travel+Aesthetic+Airport+25+Ideas.jpg?format=1500w" \* MERGEFORMATINET </w:instrText>
      </w:r>
      <w:r w:rsidR="008A432C">
        <w:fldChar w:fldCharType="separate"/>
      </w:r>
      <w:r>
        <w:fldChar w:fldCharType="end"/>
      </w:r>
      <w:r w:rsidR="00183D0A" w:rsidRPr="00183D0A">
        <w:rPr>
          <w:rFonts w:ascii="Candara" w:hAnsi="Candara"/>
          <w:color w:val="3D1801"/>
          <w:kern w:val="32"/>
          <w:sz w:val="40"/>
          <w:szCs w:val="40"/>
          <w:lang w:val="en-US"/>
        </w:rPr>
        <w:t>1</w:t>
      </w:r>
      <w:r w:rsidR="00183D0A">
        <w:rPr>
          <w:rFonts w:ascii="Candara" w:hAnsi="Candara"/>
          <w:color w:val="3D1801"/>
          <w:kern w:val="32"/>
          <w:sz w:val="40"/>
          <w:szCs w:val="36"/>
          <w:lang w:val="en-US"/>
        </w:rPr>
        <w:t>.</w:t>
      </w:r>
      <w:bookmarkStart w:id="44" w:name="_Hlk77172480"/>
      <w:r w:rsidR="00183D0A" w:rsidRPr="00183D0A">
        <w:rPr>
          <w:rFonts w:ascii="Candara" w:hAnsi="Candara"/>
          <w:color w:val="3D1801"/>
          <w:kern w:val="32"/>
          <w:sz w:val="40"/>
          <w:szCs w:val="36"/>
          <w:lang w:val="en-US"/>
        </w:rPr>
        <w:t>Team Members</w:t>
      </w:r>
      <w:bookmarkEnd w:id="44"/>
    </w:p>
    <w:p w14:paraId="7EBEA4F3" w14:textId="096D1F68" w:rsidR="00664743" w:rsidRPr="0086678C" w:rsidRDefault="00664743" w:rsidP="007D5AC1">
      <w:pPr>
        <w:rPr>
          <w:lang w:val="en-US"/>
        </w:rPr>
      </w:pPr>
    </w:p>
    <w:p w14:paraId="5581FF34" w14:textId="3D2781E5" w:rsidR="000F6D00" w:rsidRPr="007E1CA0" w:rsidRDefault="007E1CA0" w:rsidP="007E1CA0">
      <w:pPr>
        <w:tabs>
          <w:tab w:val="left" w:pos="996"/>
        </w:tabs>
        <w:ind w:left="990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noProof/>
          <w:lang w:val="en-US"/>
        </w:rPr>
        <w:tab/>
      </w:r>
      <w:r w:rsidR="00252BA6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>Reneta Topalska</w:t>
      </w:r>
      <w:r w:rsidR="00E621AC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</w:t>
      </w:r>
      <w:r w:rsidR="00C931DC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>–</w:t>
      </w:r>
      <w:r w:rsidR="00E621AC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Back</w:t>
      </w:r>
      <w:r w:rsidR="00C931DC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End and Front End developer, Documentation </w:t>
      </w:r>
      <w:r w:rsidR="008A432C">
        <w:rPr>
          <w:rFonts w:ascii="Candara" w:hAnsi="Candara" w:cs="Arial"/>
          <w:noProof/>
          <w:color w:val="3D1801"/>
          <w:kern w:val="32"/>
          <w:sz w:val="28"/>
          <w:lang w:val="en-US"/>
        </w:rPr>
        <w:t>a</w:t>
      </w:r>
      <w:r w:rsidR="00C931DC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nd </w:t>
      </w: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  </w:t>
      </w:r>
      <w:r w:rsidR="006F364D" w:rsidRP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>Presentation, Website developer</w:t>
      </w:r>
    </w:p>
    <w:p w14:paraId="0D89F06F" w14:textId="252CB206" w:rsidR="000F6D00" w:rsidRDefault="008A432C" w:rsidP="000F6D00">
      <w:pPr>
        <w:pStyle w:val="ListParagraph"/>
        <w:numPr>
          <w:ilvl w:val="0"/>
          <w:numId w:val="7"/>
        </w:numPr>
        <w:tabs>
          <w:tab w:val="left" w:pos="1092"/>
        </w:tabs>
        <w:ind w:right="990"/>
        <w:rPr>
          <w:sz w:val="28"/>
          <w:szCs w:val="28"/>
          <w:lang w:val="en-US"/>
        </w:rPr>
      </w:pPr>
      <w:hyperlink r:id="rId8" w:history="1">
        <w:r w:rsidR="00872198" w:rsidRPr="001A3882">
          <w:rPr>
            <w:rStyle w:val="Hyperlink"/>
            <w:sz w:val="28"/>
            <w:szCs w:val="28"/>
            <w:lang w:val="en-US"/>
          </w:rPr>
          <w:t>RBTopalska18@codingburags.bg</w:t>
        </w:r>
      </w:hyperlink>
    </w:p>
    <w:p w14:paraId="15D5333A" w14:textId="01FA8A0E" w:rsidR="00872198" w:rsidRDefault="007A5597" w:rsidP="000F6D00">
      <w:pPr>
        <w:pStyle w:val="ListParagraph"/>
        <w:numPr>
          <w:ilvl w:val="0"/>
          <w:numId w:val="7"/>
        </w:numPr>
        <w:tabs>
          <w:tab w:val="left" w:pos="1092"/>
        </w:tabs>
        <w:ind w:right="99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Github</w:t>
      </w:r>
      <w:r>
        <w:rPr>
          <w:sz w:val="28"/>
          <w:szCs w:val="28"/>
          <w:lang w:val="en-US"/>
        </w:rPr>
        <w:t xml:space="preserve"> ac</w:t>
      </w:r>
      <w:r w:rsidR="00A00A97">
        <w:rPr>
          <w:sz w:val="28"/>
          <w:szCs w:val="28"/>
          <w:lang w:val="en-US"/>
        </w:rPr>
        <w:t>count: RBTopalska18</w:t>
      </w:r>
    </w:p>
    <w:p w14:paraId="038EFBFA" w14:textId="6581B02A" w:rsidR="00A00A97" w:rsidRPr="00A00A97" w:rsidRDefault="00A00A97" w:rsidP="00A00A97">
      <w:pPr>
        <w:tabs>
          <w:tab w:val="left" w:pos="1092"/>
        </w:tabs>
        <w:ind w:right="9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C902998" w14:textId="205EC4A0" w:rsidR="006F364D" w:rsidRDefault="006F364D" w:rsidP="00A00A97">
      <w:pPr>
        <w:tabs>
          <w:tab w:val="left" w:pos="948"/>
          <w:tab w:val="left" w:pos="1092"/>
        </w:tabs>
        <w:rPr>
          <w:lang w:val="en-US"/>
        </w:rPr>
      </w:pPr>
      <w:r>
        <w:rPr>
          <w:lang w:val="en-US"/>
        </w:rPr>
        <w:tab/>
      </w:r>
      <w:r w:rsidR="00A00A97" w:rsidRPr="00F238C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2.</w:t>
      </w:r>
      <w:bookmarkStart w:id="45" w:name="_Hlk77172491"/>
      <w:r w:rsidR="00FD14CC" w:rsidRPr="00F238C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Link to the repository</w:t>
      </w:r>
      <w:bookmarkEnd w:id="45"/>
      <w:r w:rsidR="00F238CF" w:rsidRPr="00F238C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:</w:t>
      </w:r>
      <w:r w:rsidR="00A00A97" w:rsidRPr="00F238C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C8C185" w14:textId="564E788F" w:rsidR="001701CD" w:rsidRDefault="006F364D" w:rsidP="001701CD">
      <w:pPr>
        <w:tabs>
          <w:tab w:val="left" w:pos="109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043E9D8" w14:textId="34E7EC35" w:rsidR="00664743" w:rsidRPr="001701CD" w:rsidRDefault="001701CD" w:rsidP="001701CD">
      <w:pPr>
        <w:tabs>
          <w:tab w:val="left" w:pos="1092"/>
        </w:tabs>
        <w:rPr>
          <w:sz w:val="28"/>
          <w:szCs w:val="28"/>
          <w:lang w:val="en-US"/>
        </w:rPr>
      </w:pPr>
      <w:r>
        <w:rPr>
          <w:lang w:val="en-US"/>
        </w:rPr>
        <w:tab/>
      </w:r>
      <w:hyperlink r:id="rId9" w:history="1">
        <w:r w:rsidRPr="001701CD">
          <w:rPr>
            <w:rStyle w:val="Hyperlink"/>
            <w:sz w:val="28"/>
            <w:szCs w:val="28"/>
            <w:lang w:val="en-US"/>
          </w:rPr>
          <w:t>https://github.com/RBTopalska18/Over-Achievers-MusalaSoft-Project</w:t>
        </w:r>
      </w:hyperlink>
    </w:p>
    <w:p w14:paraId="786EFF79" w14:textId="256CBD26" w:rsidR="00664743" w:rsidRPr="0086678C" w:rsidRDefault="00664743" w:rsidP="007D5AC1">
      <w:pPr>
        <w:rPr>
          <w:lang w:val="en-US"/>
        </w:rPr>
      </w:pPr>
    </w:p>
    <w:p w14:paraId="554BB679" w14:textId="038800EE" w:rsidR="00664743" w:rsidRPr="0086678C" w:rsidRDefault="00664743" w:rsidP="007D5AC1">
      <w:pPr>
        <w:rPr>
          <w:lang w:val="en-US"/>
        </w:rPr>
      </w:pPr>
    </w:p>
    <w:p w14:paraId="54A420FD" w14:textId="55272BBB" w:rsidR="00664743" w:rsidRPr="00C87A9F" w:rsidRDefault="001701CD" w:rsidP="001701CD">
      <w:pPr>
        <w:tabs>
          <w:tab w:val="left" w:pos="996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lang w:val="en-US"/>
        </w:rPr>
        <w:tab/>
      </w:r>
      <w:r w:rsidRPr="00C87A9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3.</w:t>
      </w:r>
      <w:r w:rsidR="00C87A9F" w:rsidRPr="00C87A9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 xml:space="preserve"> Used technologies: </w:t>
      </w:r>
    </w:p>
    <w:p w14:paraId="37926C5E" w14:textId="41DCBC3C" w:rsidR="00F0441F" w:rsidRDefault="008E02C4" w:rsidP="008E02C4">
      <w:pPr>
        <w:pStyle w:val="ListParagraph"/>
        <w:numPr>
          <w:ilvl w:val="0"/>
          <w:numId w:val="8"/>
        </w:numPr>
        <w:tabs>
          <w:tab w:val="left" w:pos="996"/>
        </w:tabs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t>Visual Studio</w:t>
      </w:r>
    </w:p>
    <w:p w14:paraId="4C2E19BF" w14:textId="77777777" w:rsidR="00CB2619" w:rsidRDefault="00CB2619" w:rsidP="00CB2619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6110FF20" w14:textId="3AE14687" w:rsidR="008E02C4" w:rsidRDefault="00341ED1" w:rsidP="008E02C4">
      <w:pPr>
        <w:tabs>
          <w:tab w:val="left" w:pos="996"/>
        </w:tabs>
        <w:ind w:left="1980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I</w:t>
      </w:r>
      <w:r w:rsid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used C++ as </w:t>
      </w:r>
      <w:r w:rsidR="00BB2E6E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</w:t>
      </w:r>
      <w:r w:rsid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>programming language</w:t>
      </w:r>
      <w:r w:rsidR="00165DDE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for the main program</w:t>
      </w:r>
      <w:r w:rsidR="007E1CA0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and Visual Studio as programming environment</w:t>
      </w:r>
      <w:r w:rsidR="00CB2619">
        <w:rPr>
          <w:rFonts w:ascii="Candara" w:hAnsi="Candara" w:cs="Arial"/>
          <w:noProof/>
          <w:color w:val="3D1801"/>
          <w:kern w:val="32"/>
          <w:sz w:val="28"/>
          <w:lang w:val="en-US"/>
        </w:rPr>
        <w:t>.</w:t>
      </w:r>
    </w:p>
    <w:p w14:paraId="1A1C94BD" w14:textId="77777777" w:rsidR="00CB2619" w:rsidRDefault="00CB2619" w:rsidP="00CB2619">
      <w:pPr>
        <w:tabs>
          <w:tab w:val="left" w:pos="996"/>
        </w:tabs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19ED50AD" w14:textId="2E806A92" w:rsidR="00CB2619" w:rsidRDefault="00165DDE" w:rsidP="00CB2619">
      <w:pPr>
        <w:pStyle w:val="ListParagraph"/>
        <w:numPr>
          <w:ilvl w:val="0"/>
          <w:numId w:val="8"/>
        </w:numPr>
        <w:tabs>
          <w:tab w:val="left" w:pos="996"/>
        </w:tabs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t>Visual Studio Code</w:t>
      </w:r>
    </w:p>
    <w:p w14:paraId="0F852C2C" w14:textId="77777777" w:rsidR="00A9583A" w:rsidRDefault="00A9583A" w:rsidP="00A9583A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57FCA494" w14:textId="1F6074EB" w:rsidR="00165DDE" w:rsidRPr="00CB2619" w:rsidRDefault="00BB1E59" w:rsidP="00165DDE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lastRenderedPageBreak/>
        <w:t>I</w:t>
      </w:r>
      <w:r w:rsidR="00165DDE">
        <w:rPr>
          <w:rFonts w:ascii="Candara" w:hAnsi="Candara" w:cs="Arial"/>
          <w:color w:val="3D1801"/>
          <w:kern w:val="32"/>
          <w:sz w:val="28"/>
          <w:lang w:val="en-US"/>
        </w:rPr>
        <w:t xml:space="preserve"> used HTML, </w:t>
      </w:r>
      <w:proofErr w:type="gramStart"/>
      <w:r w:rsidR="00165DDE">
        <w:rPr>
          <w:rFonts w:ascii="Candara" w:hAnsi="Candara" w:cs="Arial"/>
          <w:color w:val="3D1801"/>
          <w:kern w:val="32"/>
          <w:sz w:val="28"/>
          <w:lang w:val="en-US"/>
        </w:rPr>
        <w:t>CSS</w:t>
      </w:r>
      <w:proofErr w:type="gramEnd"/>
      <w:r w:rsidR="00165DDE">
        <w:rPr>
          <w:rFonts w:ascii="Candara" w:hAnsi="Candara" w:cs="Arial"/>
          <w:color w:val="3D1801"/>
          <w:kern w:val="32"/>
          <w:sz w:val="28"/>
          <w:lang w:val="en-US"/>
        </w:rPr>
        <w:t xml:space="preserve"> and </w:t>
      </w:r>
      <w:r w:rsidR="00BB2E6E">
        <w:rPr>
          <w:rFonts w:ascii="Candara" w:hAnsi="Candara" w:cs="Arial"/>
          <w:color w:val="3D1801"/>
          <w:kern w:val="32"/>
          <w:sz w:val="28"/>
          <w:lang w:val="en-US"/>
        </w:rPr>
        <w:t>JavaScript as our programming language for the website</w:t>
      </w:r>
      <w:r w:rsidR="00A9583A">
        <w:rPr>
          <w:rFonts w:ascii="Candara" w:hAnsi="Candara" w:cs="Arial"/>
          <w:color w:val="3D1801"/>
          <w:kern w:val="32"/>
          <w:sz w:val="28"/>
          <w:lang w:val="en-US"/>
        </w:rPr>
        <w:t xml:space="preserve"> and Visual Studio Code as our programming environment.</w:t>
      </w:r>
    </w:p>
    <w:p w14:paraId="07541F8E" w14:textId="2973E3CD" w:rsidR="00664743" w:rsidRDefault="00A9583A" w:rsidP="007D5A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8B6BD78" w14:textId="26E80C71" w:rsidR="00A9583A" w:rsidRPr="00A87268" w:rsidRDefault="009C00F1" w:rsidP="00A87268">
      <w:pPr>
        <w:pStyle w:val="ListParagraph"/>
        <w:numPr>
          <w:ilvl w:val="0"/>
          <w:numId w:val="8"/>
        </w:numPr>
        <w:tabs>
          <w:tab w:val="left" w:pos="996"/>
        </w:tabs>
        <w:rPr>
          <w:rFonts w:ascii="Candara" w:hAnsi="Candara" w:cs="Arial"/>
          <w:color w:val="3D1801"/>
          <w:kern w:val="32"/>
          <w:sz w:val="28"/>
          <w:lang w:val="en-US"/>
        </w:rPr>
      </w:pPr>
      <w:r w:rsidRPr="00A87268">
        <w:rPr>
          <w:rFonts w:ascii="Candara" w:hAnsi="Candara" w:cs="Arial"/>
          <w:color w:val="3D1801"/>
          <w:kern w:val="32"/>
          <w:sz w:val="28"/>
          <w:lang w:val="en-US"/>
        </w:rPr>
        <w:t>Microsoft SQL Server Management Studio</w:t>
      </w:r>
    </w:p>
    <w:p w14:paraId="2F3205A5" w14:textId="00B7C817" w:rsidR="009C00F1" w:rsidRPr="00A87268" w:rsidRDefault="009C00F1" w:rsidP="00A87268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492210F3" w14:textId="0E4EA138" w:rsidR="009C00F1" w:rsidRDefault="00A87268" w:rsidP="00A87268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  <w:r w:rsidRPr="00A87268">
        <w:rPr>
          <w:rFonts w:ascii="Candara" w:hAnsi="Candara" w:cs="Arial"/>
          <w:color w:val="3D1801"/>
          <w:kern w:val="32"/>
          <w:sz w:val="28"/>
          <w:lang w:val="en-US"/>
        </w:rPr>
        <w:t>I used</w:t>
      </w:r>
      <w:r w:rsidR="00BB1E59" w:rsidRPr="00A87268">
        <w:rPr>
          <w:rFonts w:ascii="Candara" w:hAnsi="Candara" w:cs="Arial"/>
          <w:color w:val="3D1801"/>
          <w:kern w:val="32"/>
          <w:sz w:val="28"/>
          <w:lang w:val="en-US"/>
        </w:rPr>
        <w:t xml:space="preserve"> </w:t>
      </w:r>
      <w:r w:rsidR="00344FB7" w:rsidRPr="00A87268">
        <w:rPr>
          <w:rFonts w:ascii="Candara" w:hAnsi="Candara" w:cs="Arial"/>
          <w:color w:val="3D1801"/>
          <w:kern w:val="32"/>
          <w:sz w:val="28"/>
          <w:lang w:val="en-US"/>
        </w:rPr>
        <w:t>M</w:t>
      </w:r>
      <w:r w:rsidR="00BB1E59" w:rsidRPr="00A87268">
        <w:rPr>
          <w:rFonts w:ascii="Candara" w:hAnsi="Candara" w:cs="Arial"/>
          <w:color w:val="3D1801"/>
          <w:kern w:val="32"/>
          <w:sz w:val="28"/>
          <w:lang w:val="en-US"/>
        </w:rPr>
        <w:t>SSMS</w:t>
      </w:r>
      <w:r w:rsidR="00344FB7" w:rsidRPr="00A87268">
        <w:rPr>
          <w:rFonts w:ascii="Candara" w:hAnsi="Candara" w:cs="Arial"/>
          <w:color w:val="3D1801"/>
          <w:kern w:val="32"/>
          <w:sz w:val="28"/>
          <w:lang w:val="en-US"/>
        </w:rPr>
        <w:t xml:space="preserve"> for the database.</w:t>
      </w:r>
      <w:r w:rsidR="00BB1E59" w:rsidRPr="00A87268">
        <w:rPr>
          <w:rFonts w:ascii="Candara" w:hAnsi="Candara" w:cs="Arial"/>
          <w:color w:val="3D1801"/>
          <w:kern w:val="32"/>
          <w:sz w:val="28"/>
          <w:lang w:val="en-US"/>
        </w:rPr>
        <w:t xml:space="preserve"> </w:t>
      </w:r>
    </w:p>
    <w:p w14:paraId="798B8D06" w14:textId="79AE1B68" w:rsidR="00BB7F18" w:rsidRDefault="00BB7F18" w:rsidP="00A87268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275E6B48" w14:textId="53143810" w:rsidR="00BB7F18" w:rsidRDefault="00BB7F18" w:rsidP="00BB7F18">
      <w:pPr>
        <w:pStyle w:val="ListParagraph"/>
        <w:numPr>
          <w:ilvl w:val="0"/>
          <w:numId w:val="8"/>
        </w:numPr>
        <w:tabs>
          <w:tab w:val="left" w:pos="996"/>
        </w:tabs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t>Word</w:t>
      </w:r>
    </w:p>
    <w:p w14:paraId="49B7A1D7" w14:textId="24C8A1C1" w:rsidR="00BB7F18" w:rsidRDefault="00BB7F18" w:rsidP="00BB7F18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3FF22B20" w14:textId="0983C6CC" w:rsidR="00BB7F18" w:rsidRDefault="00F13277" w:rsidP="00BB7F18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t>On Word I wrote the documentation.</w:t>
      </w:r>
    </w:p>
    <w:p w14:paraId="1557D9C9" w14:textId="6D53E772" w:rsidR="00F13277" w:rsidRDefault="00F13277" w:rsidP="00BB7F18">
      <w:pPr>
        <w:pStyle w:val="ListParagraph"/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46E2E1AC" w14:textId="2165637D" w:rsidR="00F13277" w:rsidRDefault="00F13277" w:rsidP="00F13277">
      <w:pPr>
        <w:pStyle w:val="ListParagraph"/>
        <w:numPr>
          <w:ilvl w:val="0"/>
          <w:numId w:val="8"/>
        </w:numPr>
        <w:tabs>
          <w:tab w:val="left" w:pos="996"/>
        </w:tabs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t>PowerPoint</w:t>
      </w:r>
    </w:p>
    <w:p w14:paraId="58F4D647" w14:textId="5785DD94" w:rsidR="00054085" w:rsidRDefault="00054085" w:rsidP="00054085">
      <w:pPr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2A248EC5" w14:textId="1A91A5AF" w:rsidR="00054085" w:rsidRDefault="00054085" w:rsidP="00054085">
      <w:pPr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  <w:r>
        <w:rPr>
          <w:rFonts w:ascii="Candara" w:hAnsi="Candara" w:cs="Arial"/>
          <w:color w:val="3D1801"/>
          <w:kern w:val="32"/>
          <w:sz w:val="28"/>
          <w:lang w:val="en-US"/>
        </w:rPr>
        <w:t xml:space="preserve">I used PowerPoint </w:t>
      </w:r>
      <w:r w:rsidR="00B51B30">
        <w:rPr>
          <w:rFonts w:ascii="Candara" w:hAnsi="Candara" w:cs="Arial"/>
          <w:color w:val="3D1801"/>
          <w:kern w:val="32"/>
          <w:sz w:val="28"/>
          <w:lang w:val="en-US"/>
        </w:rPr>
        <w:t>for the presentation.</w:t>
      </w:r>
    </w:p>
    <w:p w14:paraId="7EEC5A92" w14:textId="69AAE942" w:rsidR="00B51B30" w:rsidRDefault="00B51B30" w:rsidP="00054085">
      <w:pPr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70859F55" w14:textId="3FDF2C52" w:rsidR="00B51B30" w:rsidRDefault="00B51B30" w:rsidP="00B51B30">
      <w:pPr>
        <w:pStyle w:val="ListParagraph"/>
        <w:numPr>
          <w:ilvl w:val="0"/>
          <w:numId w:val="8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Github</w:t>
      </w:r>
    </w:p>
    <w:p w14:paraId="6FB42CBD" w14:textId="1C83516B" w:rsidR="00B51B30" w:rsidRDefault="00B51B30" w:rsidP="00B51B30">
      <w:pPr>
        <w:tabs>
          <w:tab w:val="left" w:pos="996"/>
        </w:tabs>
        <w:ind w:left="19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35A881AB" w14:textId="65B3BBCE" w:rsidR="00B51B30" w:rsidRPr="00B51B30" w:rsidRDefault="00B51B30" w:rsidP="00B51B30">
      <w:pPr>
        <w:tabs>
          <w:tab w:val="left" w:pos="996"/>
        </w:tabs>
        <w:ind w:left="1980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To store the project I used Github.</w:t>
      </w:r>
    </w:p>
    <w:p w14:paraId="414B300D" w14:textId="482F3E8E" w:rsidR="00664743" w:rsidRPr="0086678C" w:rsidRDefault="00664743" w:rsidP="007D5AC1">
      <w:pPr>
        <w:rPr>
          <w:lang w:val="en-US"/>
        </w:rPr>
      </w:pPr>
    </w:p>
    <w:p w14:paraId="48E2C5DF" w14:textId="77777777" w:rsidR="009A2170" w:rsidRDefault="00385FFD" w:rsidP="00385FFD">
      <w:pPr>
        <w:tabs>
          <w:tab w:val="left" w:pos="1056"/>
          <w:tab w:val="left" w:pos="3300"/>
        </w:tabs>
        <w:rPr>
          <w:lang w:val="en-US"/>
        </w:rPr>
      </w:pPr>
      <w:r>
        <w:rPr>
          <w:lang w:val="en-US"/>
        </w:rPr>
        <w:tab/>
      </w:r>
    </w:p>
    <w:p w14:paraId="7A60D48D" w14:textId="77777777" w:rsidR="009A2170" w:rsidRDefault="009A2170" w:rsidP="00385FFD">
      <w:pPr>
        <w:tabs>
          <w:tab w:val="left" w:pos="1056"/>
          <w:tab w:val="left" w:pos="3300"/>
        </w:tabs>
        <w:rPr>
          <w:lang w:val="en-US"/>
        </w:rPr>
      </w:pPr>
    </w:p>
    <w:p w14:paraId="47694788" w14:textId="77777777" w:rsidR="009A2170" w:rsidRDefault="009A2170" w:rsidP="00385FFD">
      <w:pPr>
        <w:tabs>
          <w:tab w:val="left" w:pos="1056"/>
          <w:tab w:val="left" w:pos="3300"/>
        </w:tabs>
        <w:rPr>
          <w:lang w:val="en-US"/>
        </w:rPr>
      </w:pPr>
    </w:p>
    <w:p w14:paraId="2A2F22DA" w14:textId="77777777" w:rsidR="009A2170" w:rsidRDefault="009A2170" w:rsidP="00385FFD">
      <w:pPr>
        <w:tabs>
          <w:tab w:val="left" w:pos="1056"/>
          <w:tab w:val="left" w:pos="3300"/>
        </w:tabs>
        <w:rPr>
          <w:lang w:val="en-US"/>
        </w:rPr>
      </w:pPr>
    </w:p>
    <w:p w14:paraId="628EC054" w14:textId="77777777" w:rsidR="009A2170" w:rsidRDefault="009A2170" w:rsidP="009A2170">
      <w:pPr>
        <w:tabs>
          <w:tab w:val="left" w:pos="948"/>
          <w:tab w:val="left" w:pos="1092"/>
        </w:tabs>
        <w:rPr>
          <w:lang w:val="en-US"/>
        </w:rPr>
      </w:pPr>
      <w:r>
        <w:rPr>
          <w:lang w:val="en-US"/>
        </w:rPr>
        <w:tab/>
      </w:r>
    </w:p>
    <w:p w14:paraId="76B4790D" w14:textId="77777777" w:rsidR="009A2170" w:rsidRDefault="009A2170" w:rsidP="009A2170">
      <w:pPr>
        <w:tabs>
          <w:tab w:val="left" w:pos="948"/>
          <w:tab w:val="left" w:pos="1092"/>
        </w:tabs>
        <w:rPr>
          <w:lang w:val="en-US"/>
        </w:rPr>
      </w:pPr>
      <w:r>
        <w:rPr>
          <w:lang w:val="en-US"/>
        </w:rPr>
        <w:tab/>
      </w:r>
    </w:p>
    <w:p w14:paraId="25C13AFA" w14:textId="77777777" w:rsidR="009A2170" w:rsidRDefault="009A2170" w:rsidP="009A2170">
      <w:pPr>
        <w:tabs>
          <w:tab w:val="left" w:pos="948"/>
          <w:tab w:val="left" w:pos="1092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lang w:val="en-US"/>
        </w:rPr>
        <w:tab/>
      </w:r>
      <w:r w:rsidR="00385FFD" w:rsidRPr="009A2170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4. Topic</w:t>
      </w:r>
    </w:p>
    <w:p w14:paraId="3372F6F8" w14:textId="77777777" w:rsidR="008413E8" w:rsidRDefault="009A2170" w:rsidP="008413E8">
      <w:pPr>
        <w:tabs>
          <w:tab w:val="left" w:pos="948"/>
          <w:tab w:val="left" w:pos="1092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rFonts w:ascii="Candara" w:hAnsi="Candara" w:cs="Arial"/>
          <w:color w:val="3D1801"/>
          <w:kern w:val="32"/>
          <w:sz w:val="40"/>
          <w:szCs w:val="36"/>
          <w:lang w:val="en-US"/>
        </w:rPr>
        <w:tab/>
      </w:r>
      <w:r>
        <w:rPr>
          <w:rFonts w:ascii="Candara" w:hAnsi="Candara" w:cs="Arial"/>
          <w:color w:val="3D1801"/>
          <w:kern w:val="32"/>
          <w:sz w:val="40"/>
          <w:szCs w:val="36"/>
          <w:lang w:val="en-US"/>
        </w:rPr>
        <w:tab/>
      </w:r>
    </w:p>
    <w:p w14:paraId="591F4B6E" w14:textId="59B47A63" w:rsidR="00EB7C8C" w:rsidRDefault="00ED6D2A" w:rsidP="00EB7C8C">
      <w:pPr>
        <w:tabs>
          <w:tab w:val="left" w:pos="948"/>
          <w:tab w:val="left" w:pos="1092"/>
        </w:tabs>
        <w:ind w:left="990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 w:rsidRPr="008413E8">
        <w:rPr>
          <w:rFonts w:ascii="Candara" w:hAnsi="Candara" w:cs="Arial"/>
          <w:noProof/>
          <w:color w:val="3D1801"/>
          <w:kern w:val="32"/>
          <w:sz w:val="28"/>
          <w:lang w:val="en-US"/>
        </w:rPr>
        <w:t>I am developing a program, which will help anyone to reserve a ticket for a flight from Italy, France and Germany.They can choose if they want to fly with cheaper tickets, to choose the time, destination or</w:t>
      </w:r>
      <w:r w:rsidR="0083781E" w:rsidRPr="008413E8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to see all the flights</w:t>
      </w:r>
      <w:r w:rsidRPr="008413E8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. The program will be a way for them to organise there trips. </w:t>
      </w:r>
    </w:p>
    <w:p w14:paraId="7BC81F19" w14:textId="475DFAF1" w:rsidR="00EB7C8C" w:rsidRDefault="00EB7C8C" w:rsidP="00EB7C8C">
      <w:pPr>
        <w:tabs>
          <w:tab w:val="left" w:pos="948"/>
          <w:tab w:val="left" w:pos="1092"/>
        </w:tabs>
        <w:ind w:left="990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7B70C8F0" w14:textId="5BF0C32A" w:rsidR="00EB7C8C" w:rsidRDefault="00EB7C8C" w:rsidP="00EB7C8C">
      <w:pPr>
        <w:tabs>
          <w:tab w:val="left" w:pos="948"/>
          <w:tab w:val="left" w:pos="1092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ab/>
      </w:r>
      <w:r w:rsidRPr="00EB7C8C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5. Basic architecture of the project</w:t>
      </w:r>
    </w:p>
    <w:p w14:paraId="3E7C1A12" w14:textId="3A00E906" w:rsidR="00EB7C8C" w:rsidRDefault="00EB7C8C" w:rsidP="00EB7C8C">
      <w:pPr>
        <w:tabs>
          <w:tab w:val="left" w:pos="948"/>
          <w:tab w:val="left" w:pos="1092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</w:p>
    <w:p w14:paraId="4FF865C4" w14:textId="10EC3556" w:rsidR="00EB7C8C" w:rsidRDefault="00D97C7A" w:rsidP="00D97C7A">
      <w:pPr>
        <w:pStyle w:val="ListParagraph"/>
        <w:numPr>
          <w:ilvl w:val="0"/>
          <w:numId w:val="8"/>
        </w:num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The program have 3 </w:t>
      </w:r>
      <w:r w:rsidR="00163419">
        <w:rPr>
          <w:rFonts w:ascii="Candara" w:hAnsi="Candara" w:cs="Arial"/>
          <w:noProof/>
          <w:color w:val="3D1801"/>
          <w:kern w:val="32"/>
          <w:sz w:val="28"/>
          <w:lang w:val="en-US"/>
        </w:rPr>
        <w:t>main cities that can use it. They are:</w:t>
      </w:r>
      <w:r w:rsidR="00110BB2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Venice, Paris and Berlin.</w:t>
      </w:r>
    </w:p>
    <w:p w14:paraId="641BC4DD" w14:textId="31ACB13B" w:rsidR="00110BB2" w:rsidRDefault="00110BB2" w:rsidP="00110BB2">
      <w:pPr>
        <w:pStyle w:val="ListParagraph"/>
        <w:tabs>
          <w:tab w:val="left" w:pos="948"/>
          <w:tab w:val="left" w:pos="1092"/>
        </w:tabs>
        <w:ind w:left="1980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1CD90058" w14:textId="577EF55A" w:rsidR="00110BB2" w:rsidRPr="00AD5174" w:rsidRDefault="00110BB2" w:rsidP="00D97C7A">
      <w:pPr>
        <w:pStyle w:val="ListParagraph"/>
        <w:numPr>
          <w:ilvl w:val="0"/>
          <w:numId w:val="8"/>
        </w:num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The information in the program is real</w:t>
      </w:r>
      <w:r w:rsidR="00AD5174">
        <w:rPr>
          <w:rFonts w:ascii="Candara" w:hAnsi="Candara" w:cs="Arial"/>
          <w:noProof/>
          <w:color w:val="3D1801"/>
          <w:kern w:val="32"/>
          <w:sz w:val="28"/>
          <w:lang w:val="bg-BG"/>
        </w:rPr>
        <w:t>.</w:t>
      </w:r>
    </w:p>
    <w:p w14:paraId="504B7A2E" w14:textId="5A4CE14F" w:rsidR="00AD5174" w:rsidRPr="00AD5174" w:rsidRDefault="00AD5174" w:rsidP="00AD5174">
      <w:pPr>
        <w:pStyle w:val="ListParagraph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2501C767" w14:textId="12243329" w:rsidR="00AD5174" w:rsidRDefault="00172602" w:rsidP="00D97C7A">
      <w:pPr>
        <w:pStyle w:val="ListParagraph"/>
        <w:numPr>
          <w:ilvl w:val="0"/>
          <w:numId w:val="8"/>
        </w:num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When you reserve a ticket it goes to the database.</w:t>
      </w:r>
    </w:p>
    <w:p w14:paraId="52238D99" w14:textId="4AADBF48" w:rsidR="00172602" w:rsidRPr="00172602" w:rsidRDefault="00172602" w:rsidP="00172602">
      <w:pPr>
        <w:pStyle w:val="ListParagraph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4FB79D8A" w14:textId="09900DCA" w:rsidR="00172602" w:rsidRDefault="00B13DAD" w:rsidP="00D97C7A">
      <w:pPr>
        <w:pStyle w:val="ListParagraph"/>
        <w:numPr>
          <w:ilvl w:val="0"/>
          <w:numId w:val="8"/>
        </w:num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 w:rsidRPr="003971C7">
        <w:rPr>
          <w:rFonts w:ascii="Candara" w:hAnsi="Candara" w:cs="Arial"/>
          <w:noProof/>
          <w:color w:val="3D1801"/>
          <w:kern w:val="32"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52F601AF" wp14:editId="6A3E8BBA">
            <wp:simplePos x="0" y="0"/>
            <wp:positionH relativeFrom="page">
              <wp:align>center</wp:align>
            </wp:positionH>
            <wp:positionV relativeFrom="paragraph">
              <wp:posOffset>424815</wp:posOffset>
            </wp:positionV>
            <wp:extent cx="6686550" cy="2072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4E49">
        <w:rPr>
          <w:rFonts w:ascii="Candara" w:hAnsi="Candara" w:cs="Arial"/>
          <w:noProof/>
          <w:color w:val="3D1801"/>
          <w:kern w:val="32"/>
          <w:sz w:val="28"/>
          <w:lang w:val="en-US"/>
        </w:rPr>
        <w:t>Data base structure:</w:t>
      </w:r>
    </w:p>
    <w:p w14:paraId="5941C65B" w14:textId="27B944C5" w:rsidR="003971C7" w:rsidRPr="003971C7" w:rsidRDefault="003971C7" w:rsidP="003971C7">
      <w:pPr>
        <w:pStyle w:val="ListParagraph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56A6D4E2" w14:textId="0F85BE86" w:rsidR="003971C7" w:rsidRDefault="0040542F" w:rsidP="003971C7">
      <w:pPr>
        <w:pStyle w:val="ListParagraph"/>
        <w:numPr>
          <w:ilvl w:val="0"/>
          <w:numId w:val="8"/>
        </w:num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drawing>
          <wp:anchor distT="0" distB="0" distL="114300" distR="114300" simplePos="0" relativeHeight="251665408" behindDoc="0" locked="0" layoutInCell="1" allowOverlap="1" wp14:anchorId="6EF2B64D" wp14:editId="63892C70">
            <wp:simplePos x="0" y="0"/>
            <wp:positionH relativeFrom="column">
              <wp:posOffset>320040</wp:posOffset>
            </wp:positionH>
            <wp:positionV relativeFrom="paragraph">
              <wp:posOffset>386715</wp:posOffset>
            </wp:positionV>
            <wp:extent cx="7056120" cy="4838700"/>
            <wp:effectExtent l="0" t="0" r="0" b="0"/>
            <wp:wrapSquare wrapText="bothSides"/>
            <wp:docPr id="6" name="Picture 6" descr="Alt Text: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lt Text: Diagra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B9">
        <w:rPr>
          <w:rFonts w:ascii="Candara" w:hAnsi="Candara" w:cs="Arial"/>
          <w:noProof/>
          <w:color w:val="3D1801"/>
          <w:kern w:val="32"/>
          <w:sz w:val="28"/>
          <w:lang w:val="en-US"/>
        </w:rPr>
        <w:t>Diagarm:</w:t>
      </w:r>
    </w:p>
    <w:p w14:paraId="6D54AF14" w14:textId="6746FB02" w:rsidR="002C6EB9" w:rsidRPr="002C6EB9" w:rsidRDefault="002C6EB9" w:rsidP="002C6EB9">
      <w:pPr>
        <w:pStyle w:val="ListParagraph"/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5C7AC7ED" w14:textId="493EA2ED" w:rsidR="002C6EB9" w:rsidRPr="0040542F" w:rsidRDefault="0040542F" w:rsidP="0040542F">
      <w:pPr>
        <w:tabs>
          <w:tab w:val="left" w:pos="181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ab/>
      </w:r>
    </w:p>
    <w:p w14:paraId="1556F08D" w14:textId="632EA53B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7FFF6ECB" w14:textId="054A68FF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12AAACDF" w14:textId="38B69D43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50BBDA4C" w14:textId="51B26FF9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457E7F8B" w14:textId="20EFDA67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2C9A7244" w14:textId="3C1E742B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775B6AD0" w14:textId="091D9B90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4FE5894D" w14:textId="33D12C56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</w:p>
    <w:p w14:paraId="53C7A3F6" w14:textId="4C3603AD" w:rsidR="002C6EB9" w:rsidRDefault="002C6EB9" w:rsidP="002C6EB9">
      <w:pPr>
        <w:tabs>
          <w:tab w:val="left" w:pos="948"/>
          <w:tab w:val="left" w:pos="1092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ab/>
      </w:r>
      <w:r w:rsidRPr="002C6EB9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6. Link to the database script</w:t>
      </w:r>
    </w:p>
    <w:p w14:paraId="4F37DF2F" w14:textId="77777777" w:rsidR="006A2CDF" w:rsidRPr="006A2CDF" w:rsidRDefault="006A2CDF" w:rsidP="006A2CDF">
      <w:pPr>
        <w:tabs>
          <w:tab w:val="left" w:pos="948"/>
          <w:tab w:val="left" w:pos="1092"/>
        </w:tabs>
        <w:ind w:right="-180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7A9E9F27" w14:textId="53054DAE" w:rsidR="002C6EB9" w:rsidRDefault="006A025C" w:rsidP="006A2CDF">
      <w:pPr>
        <w:tabs>
          <w:tab w:val="left" w:pos="948"/>
          <w:tab w:val="left" w:pos="1092"/>
        </w:tabs>
        <w:ind w:right="-270"/>
        <w:rPr>
          <w:rStyle w:val="Hyperlink"/>
          <w:rFonts w:ascii="Candara" w:hAnsi="Candara" w:cs="Arial"/>
          <w:kern w:val="32"/>
          <w:szCs w:val="22"/>
          <w:lang w:val="en-US"/>
        </w:rPr>
      </w:pPr>
      <w:r>
        <w:rPr>
          <w:rFonts w:ascii="Candara" w:hAnsi="Candara" w:cs="Arial"/>
          <w:color w:val="3D1801"/>
          <w:kern w:val="32"/>
          <w:sz w:val="40"/>
          <w:szCs w:val="36"/>
          <w:lang w:val="en-US"/>
        </w:rPr>
        <w:tab/>
      </w:r>
      <w:hyperlink r:id="rId12" w:history="1">
        <w:r w:rsidR="006A2CDF" w:rsidRPr="00A4591A">
          <w:rPr>
            <w:rStyle w:val="Hyperlink"/>
            <w:rFonts w:ascii="Candara" w:hAnsi="Candara" w:cs="Arial"/>
            <w:kern w:val="32"/>
            <w:szCs w:val="22"/>
            <w:lang w:val="en-US"/>
          </w:rPr>
          <w:t>https://github.com/RBTopalska18/OverAchieversMusalaSoftProject/tree/master/Database%20Sript</w:t>
        </w:r>
      </w:hyperlink>
    </w:p>
    <w:p w14:paraId="3BD1D8C5" w14:textId="7C75D035" w:rsidR="006A2CDF" w:rsidRDefault="006A2CDF" w:rsidP="006A2CDF">
      <w:pPr>
        <w:rPr>
          <w:rStyle w:val="Hyperlink"/>
          <w:rFonts w:ascii="Candara" w:hAnsi="Candara" w:cs="Arial"/>
          <w:kern w:val="32"/>
          <w:szCs w:val="22"/>
          <w:lang w:val="en-US"/>
        </w:rPr>
      </w:pPr>
    </w:p>
    <w:p w14:paraId="4EC18EDE" w14:textId="118DB0D4" w:rsidR="006A2CDF" w:rsidRDefault="006A2CDF" w:rsidP="006A2CDF">
      <w:pPr>
        <w:tabs>
          <w:tab w:val="left" w:pos="996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rFonts w:ascii="Candara" w:hAnsi="Candara" w:cs="Arial"/>
          <w:sz w:val="32"/>
          <w:szCs w:val="28"/>
          <w:lang w:val="en-US"/>
        </w:rPr>
        <w:tab/>
      </w:r>
      <w:r w:rsidRPr="006A2CD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 xml:space="preserve">7. </w:t>
      </w:r>
      <w:bookmarkStart w:id="46" w:name="_Hlk77172586"/>
      <w:r w:rsidRPr="006A2CDF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Link to the readme file</w:t>
      </w:r>
      <w:bookmarkEnd w:id="46"/>
    </w:p>
    <w:p w14:paraId="03C56B6B" w14:textId="340B5B67" w:rsidR="006A2CDF" w:rsidRDefault="006A2CDF" w:rsidP="006A2CDF">
      <w:pPr>
        <w:tabs>
          <w:tab w:val="left" w:pos="996"/>
        </w:tabs>
        <w:rPr>
          <w:rFonts w:ascii="Candara" w:hAnsi="Candara" w:cs="Arial"/>
          <w:szCs w:val="22"/>
          <w:lang w:val="en-US"/>
        </w:rPr>
      </w:pPr>
      <w:r>
        <w:rPr>
          <w:rFonts w:ascii="Candara" w:hAnsi="Candara" w:cs="Arial"/>
          <w:sz w:val="40"/>
          <w:szCs w:val="36"/>
          <w:lang w:val="en-US"/>
        </w:rPr>
        <w:tab/>
      </w:r>
    </w:p>
    <w:p w14:paraId="32BE4E70" w14:textId="6DE09862" w:rsidR="006A2CDF" w:rsidRDefault="006A2CDF" w:rsidP="006A2CDF">
      <w:pPr>
        <w:tabs>
          <w:tab w:val="left" w:pos="996"/>
        </w:tabs>
        <w:rPr>
          <w:rFonts w:ascii="Candara" w:hAnsi="Candara" w:cs="Arial"/>
          <w:szCs w:val="22"/>
          <w:lang w:val="en-US"/>
        </w:rPr>
      </w:pPr>
      <w:r>
        <w:rPr>
          <w:rFonts w:ascii="Candara" w:hAnsi="Candara" w:cs="Arial"/>
          <w:szCs w:val="22"/>
          <w:lang w:val="en-US"/>
        </w:rPr>
        <w:tab/>
      </w:r>
      <w:hyperlink r:id="rId13" w:history="1">
        <w:r w:rsidR="000B101A" w:rsidRPr="000B101A">
          <w:rPr>
            <w:rStyle w:val="Hyperlink"/>
            <w:rFonts w:ascii="Candara" w:hAnsi="Candara" w:cs="Arial"/>
            <w:szCs w:val="22"/>
            <w:lang w:val="en-US"/>
          </w:rPr>
          <w:t>https://github.com/RBTopalska18/Over-Achievers-MusalaSoft-Project#readme</w:t>
        </w:r>
      </w:hyperlink>
    </w:p>
    <w:p w14:paraId="5C42D838" w14:textId="0B6DB67C" w:rsidR="008C36A3" w:rsidRDefault="008C36A3" w:rsidP="008C36A3">
      <w:pPr>
        <w:rPr>
          <w:rFonts w:ascii="Candara" w:hAnsi="Candara" w:cs="Arial"/>
          <w:szCs w:val="22"/>
          <w:lang w:val="en-US"/>
        </w:rPr>
      </w:pPr>
    </w:p>
    <w:p w14:paraId="0AFE7A3B" w14:textId="2638E114" w:rsidR="008C36A3" w:rsidRDefault="008C36A3" w:rsidP="008C36A3">
      <w:pPr>
        <w:tabs>
          <w:tab w:val="left" w:pos="996"/>
        </w:tabs>
        <w:rPr>
          <w:rFonts w:ascii="Candara" w:hAnsi="Candara" w:cs="Arial"/>
          <w:color w:val="3D1801"/>
          <w:kern w:val="32"/>
          <w:sz w:val="40"/>
          <w:szCs w:val="36"/>
          <w:lang w:val="en-US"/>
        </w:rPr>
      </w:pPr>
      <w:r>
        <w:rPr>
          <w:rFonts w:ascii="Candara" w:hAnsi="Candara" w:cs="Arial"/>
          <w:szCs w:val="22"/>
          <w:lang w:val="en-US"/>
        </w:rPr>
        <w:tab/>
      </w:r>
      <w:r w:rsidRPr="008C36A3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 xml:space="preserve">8. </w:t>
      </w:r>
      <w:bookmarkStart w:id="47" w:name="_Hlk77172603"/>
      <w:r w:rsidRPr="008C36A3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Features</w:t>
      </w:r>
      <w:bookmarkEnd w:id="47"/>
      <w:r w:rsidRPr="008C36A3">
        <w:rPr>
          <w:rFonts w:ascii="Candara" w:hAnsi="Candara" w:cs="Arial"/>
          <w:color w:val="3D1801"/>
          <w:kern w:val="32"/>
          <w:sz w:val="40"/>
          <w:szCs w:val="36"/>
          <w:lang w:val="en-US"/>
        </w:rPr>
        <w:t>:</w:t>
      </w:r>
    </w:p>
    <w:p w14:paraId="6F1F8B03" w14:textId="7C8F372E" w:rsidR="008C36A3" w:rsidRDefault="008C36A3" w:rsidP="00FA6E50">
      <w:pPr>
        <w:pStyle w:val="ListParagraph"/>
        <w:tabs>
          <w:tab w:val="left" w:pos="996"/>
        </w:tabs>
        <w:ind w:left="1716"/>
        <w:rPr>
          <w:rFonts w:ascii="Candara" w:hAnsi="Candara" w:cs="Arial"/>
          <w:color w:val="3D1801"/>
          <w:kern w:val="32"/>
          <w:sz w:val="28"/>
          <w:lang w:val="en-US"/>
        </w:rPr>
      </w:pPr>
    </w:p>
    <w:p w14:paraId="1D44D1AE" w14:textId="3FA21A04" w:rsidR="00FA6E50" w:rsidRDefault="00FA6E50" w:rsidP="00FA6E50">
      <w:pPr>
        <w:pStyle w:val="ListParagraph"/>
        <w:numPr>
          <w:ilvl w:val="0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Implement more countries and cities that can use the program</w:t>
      </w:r>
    </w:p>
    <w:p w14:paraId="48CCED3C" w14:textId="11086CF4" w:rsidR="00FA6E50" w:rsidRDefault="00FA6E50" w:rsidP="00FA6E50">
      <w:pPr>
        <w:pStyle w:val="ListParagraph"/>
        <w:numPr>
          <w:ilvl w:val="0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Implement more options</w:t>
      </w:r>
      <w:r w:rsidR="00A34EC2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and update the others that already exist</w:t>
      </w:r>
    </w:p>
    <w:p w14:paraId="0B4881EB" w14:textId="4A2F3D0E" w:rsidR="00A34EC2" w:rsidRDefault="00A34EC2" w:rsidP="00FA6E50">
      <w:pPr>
        <w:pStyle w:val="ListParagraph"/>
        <w:numPr>
          <w:ilvl w:val="0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Imple</w:t>
      </w:r>
      <w:r w:rsidR="00DF6FFD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ment more flights </w:t>
      </w:r>
    </w:p>
    <w:p w14:paraId="39D4403B" w14:textId="2362790D" w:rsidR="00913F4F" w:rsidRPr="00704B25" w:rsidRDefault="00DF6FFD" w:rsidP="00704B25">
      <w:pPr>
        <w:pStyle w:val="ListParagraph"/>
        <w:numPr>
          <w:ilvl w:val="0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Add more information about the flights</w:t>
      </w:r>
      <w:r w:rsidR="00913F4F">
        <w:rPr>
          <w:rFonts w:ascii="Candara" w:hAnsi="Candara" w:cs="Arial"/>
          <w:noProof/>
          <w:color w:val="3D1801"/>
          <w:kern w:val="32"/>
          <w:sz w:val="28"/>
          <w:lang w:val="en-US"/>
        </w:rPr>
        <w:t xml:space="preserve"> like:</w:t>
      </w:r>
    </w:p>
    <w:p w14:paraId="2046F621" w14:textId="13CAA850" w:rsidR="008938B6" w:rsidRDefault="00704B25" w:rsidP="00913F4F">
      <w:pPr>
        <w:pStyle w:val="ListParagraph"/>
        <w:numPr>
          <w:ilvl w:val="1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Stops</w:t>
      </w:r>
    </w:p>
    <w:p w14:paraId="60A7CE91" w14:textId="0AEF7E63" w:rsidR="00704B25" w:rsidRDefault="00704B25" w:rsidP="00913F4F">
      <w:pPr>
        <w:pStyle w:val="ListParagraph"/>
        <w:numPr>
          <w:ilvl w:val="1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Cancel flights</w:t>
      </w:r>
    </w:p>
    <w:p w14:paraId="20D0457A" w14:textId="187F0725" w:rsidR="00704B25" w:rsidRDefault="00770172" w:rsidP="00913F4F">
      <w:pPr>
        <w:pStyle w:val="ListParagraph"/>
        <w:numPr>
          <w:ilvl w:val="1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Baggage</w:t>
      </w:r>
    </w:p>
    <w:p w14:paraId="5C41C220" w14:textId="2FC80363" w:rsidR="00770172" w:rsidRPr="00FA6E50" w:rsidRDefault="00770172" w:rsidP="00913F4F">
      <w:pPr>
        <w:pStyle w:val="ListParagraph"/>
        <w:numPr>
          <w:ilvl w:val="1"/>
          <w:numId w:val="10"/>
        </w:numPr>
        <w:tabs>
          <w:tab w:val="left" w:pos="996"/>
        </w:tabs>
        <w:rPr>
          <w:rFonts w:ascii="Candara" w:hAnsi="Candara" w:cs="Arial"/>
          <w:noProof/>
          <w:color w:val="3D1801"/>
          <w:kern w:val="32"/>
          <w:sz w:val="28"/>
          <w:lang w:val="en-US"/>
        </w:rPr>
      </w:pPr>
      <w:r>
        <w:rPr>
          <w:rFonts w:ascii="Candara" w:hAnsi="Candara" w:cs="Arial"/>
          <w:noProof/>
          <w:color w:val="3D1801"/>
          <w:kern w:val="32"/>
          <w:sz w:val="28"/>
          <w:lang w:val="en-US"/>
        </w:rPr>
        <w:t>Classes</w:t>
      </w:r>
    </w:p>
    <w:sectPr w:rsidR="00770172" w:rsidRPr="00FA6E50" w:rsidSect="006A2CDF">
      <w:headerReference w:type="default" r:id="rId14"/>
      <w:footerReference w:type="even" r:id="rId15"/>
      <w:footerReference w:type="default" r:id="rId16"/>
      <w:pgSz w:w="11906" w:h="16838"/>
      <w:pgMar w:top="0" w:right="128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A1DC7" w14:textId="77777777" w:rsidR="00E57918" w:rsidRDefault="00E57918">
      <w:r>
        <w:separator/>
      </w:r>
    </w:p>
  </w:endnote>
  <w:endnote w:type="continuationSeparator" w:id="0">
    <w:p w14:paraId="250A77B3" w14:textId="77777777" w:rsidR="00E57918" w:rsidRDefault="00E5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53A1" w14:textId="77777777" w:rsidR="004400AA" w:rsidRDefault="003E145D">
    <w:pPr>
      <w:pStyle w:val="Footer"/>
    </w:pPr>
    <w:r>
      <w:rPr>
        <w:rFonts w:ascii="Verdana" w:hAnsi="Verdana"/>
        <w:noProof/>
        <w:lang w:val="ru-RU" w:eastAsia="ru-RU"/>
      </w:rPr>
      <w:drawing>
        <wp:inline distT="0" distB="0" distL="0" distR="0" wp14:anchorId="70CBD43B" wp14:editId="5699C3BC">
          <wp:extent cx="7543800" cy="2533650"/>
          <wp:effectExtent l="0" t="0" r="0" b="0"/>
          <wp:docPr id="2" name="Picture 2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533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lang w:val="ru-RU" w:eastAsia="ru-RU"/>
      </w:rPr>
      <w:drawing>
        <wp:inline distT="0" distB="0" distL="0" distR="0" wp14:anchorId="63F6D724" wp14:editId="0FA863BC">
          <wp:extent cx="7448550" cy="7486650"/>
          <wp:effectExtent l="0" t="0" r="0" b="0"/>
          <wp:docPr id="4" name="Picture 4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748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09FA" w14:textId="77777777" w:rsidR="00F0441F" w:rsidRPr="00B3059B" w:rsidRDefault="003E145D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  <w:lang w:val="en-US"/>
      </w:rPr>
    </w:pPr>
    <w:r>
      <w:rPr>
        <w:rFonts w:ascii="Verdana" w:hAnsi="Verdana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06ED1A" wp14:editId="06C2D51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8243E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"/>
          </w:pict>
        </mc:Fallback>
      </mc:AlternateContent>
    </w:r>
    <w:r w:rsidR="00664743" w:rsidRPr="00B3059B">
      <w:rPr>
        <w:rFonts w:ascii="Verdana" w:hAnsi="Verdana"/>
        <w:noProof/>
        <w:lang w:val="en-US"/>
      </w:rPr>
      <w:t xml:space="preserve"> </w:t>
    </w:r>
    <w:r w:rsidR="00664743" w:rsidRPr="00B3059B">
      <w:rPr>
        <w:rFonts w:ascii="Verdana" w:hAnsi="Verdana"/>
        <w:noProof/>
        <w:lang w:val="en-US"/>
      </w:rPr>
      <w:fldChar w:fldCharType="begin"/>
    </w:r>
    <w:r w:rsidR="00664743" w:rsidRPr="00B3059B">
      <w:rPr>
        <w:rFonts w:ascii="Verdana" w:hAnsi="Verdana"/>
        <w:noProof/>
        <w:lang w:val="en-US"/>
      </w:rPr>
      <w:instrText xml:space="preserve"> PAGE </w:instrText>
    </w:r>
    <w:r w:rsidR="00664743" w:rsidRPr="00B3059B">
      <w:rPr>
        <w:rFonts w:ascii="Verdana" w:hAnsi="Verdana"/>
        <w:noProof/>
        <w:lang w:val="en-US"/>
      </w:rPr>
      <w:fldChar w:fldCharType="separate"/>
    </w:r>
    <w:r>
      <w:rPr>
        <w:rFonts w:ascii="Verdana" w:hAnsi="Verdana"/>
        <w:noProof/>
        <w:lang w:val="en-US"/>
      </w:rPr>
      <w:t>3</w:t>
    </w:r>
    <w:r w:rsidR="00664743" w:rsidRPr="00B3059B">
      <w:rPr>
        <w:rFonts w:ascii="Verdana" w:hAnsi="Verdana"/>
        <w:noProof/>
        <w:lang w:val="en-US"/>
      </w:rPr>
      <w:fldChar w:fldCharType="end"/>
    </w:r>
    <w:r w:rsidR="00664743" w:rsidRPr="00B3059B">
      <w:rPr>
        <w:rFonts w:ascii="Verdana" w:hAnsi="Verdana"/>
        <w:noProof/>
        <w:lang w:val="en-US"/>
      </w:rPr>
      <w:t xml:space="preserve"> </w:t>
    </w:r>
  </w:p>
  <w:p w14:paraId="38B9F9AA" w14:textId="77777777" w:rsidR="00B13DAD" w:rsidRPr="0042096B" w:rsidRDefault="00B13DAD" w:rsidP="0042096B">
    <w:pPr>
      <w:pStyle w:val="Footer"/>
      <w:tabs>
        <w:tab w:val="clear" w:pos="4677"/>
        <w:tab w:val="center" w:pos="2160"/>
      </w:tabs>
      <w:ind w:left="540"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A071F" w14:textId="77777777" w:rsidR="00E57918" w:rsidRDefault="00E57918">
      <w:r>
        <w:separator/>
      </w:r>
    </w:p>
  </w:footnote>
  <w:footnote w:type="continuationSeparator" w:id="0">
    <w:p w14:paraId="5136F082" w14:textId="77777777" w:rsidR="00E57918" w:rsidRDefault="00E57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E11B9" w14:textId="0F2E9A7C" w:rsidR="002D2E2F" w:rsidRPr="00B3059B" w:rsidRDefault="004D28CD" w:rsidP="002D2E2F">
    <w:pPr>
      <w:pStyle w:val="Header"/>
      <w:ind w:left="540"/>
      <w:rPr>
        <w:lang w:val="en-US"/>
      </w:rPr>
    </w:pPr>
    <w:r w:rsidRPr="00FA788A">
      <w:rPr>
        <w:rFonts w:ascii="Arial" w:eastAsiaTheme="majorEastAsia" w:hAnsi="Arial" w:cs="Arial"/>
        <w:b/>
        <w:bCs/>
        <w:noProof/>
        <w:color w:val="39393B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9E94671" wp14:editId="61639DA7">
              <wp:simplePos x="0" y="0"/>
              <wp:positionH relativeFrom="page">
                <wp:align>center</wp:align>
              </wp:positionH>
              <wp:positionV relativeFrom="page">
                <wp:posOffset>153670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A9542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F4D548" w14:textId="341C073A" w:rsidR="004D28CD" w:rsidRDefault="004D28CD" w:rsidP="004D28C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TEAM OVER ACHIEVERS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E94671" id="Rectangle 197" o:spid="_x0000_s1029" style="position:absolute;left:0;text-align:left;margin-left:0;margin-top:12.1pt;width:468.5pt;height:21.3pt;z-index:-251656704;visibility:visible;mso-wrap-style:square;mso-width-percent:1000;mso-height-percent:27;mso-wrap-distance-left:9.35pt;mso-wrap-distance-top:0;mso-wrap-distance-right:9.35pt;mso-wrap-distance-bottom:0;mso-position-horizontal:center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" o:allowoverlap="f" fillcolor="#a95429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F4D548" w14:textId="341C073A" w:rsidR="004D28CD" w:rsidRDefault="004D28CD" w:rsidP="004D28C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TEAM OVER ACHIEVERS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597B9D"/>
    <w:multiLevelType w:val="hybridMultilevel"/>
    <w:tmpl w:val="E6088648"/>
    <w:lvl w:ilvl="0" w:tplc="EFCAA4B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 w15:restartNumberingAfterBreak="0">
    <w:nsid w:val="1C117E79"/>
    <w:multiLevelType w:val="hybridMultilevel"/>
    <w:tmpl w:val="05A038F2"/>
    <w:lvl w:ilvl="0" w:tplc="BA2491EE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1E887746"/>
    <w:multiLevelType w:val="hybridMultilevel"/>
    <w:tmpl w:val="AC04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15100"/>
    <w:multiLevelType w:val="hybridMultilevel"/>
    <w:tmpl w:val="1706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3480B"/>
    <w:multiLevelType w:val="hybridMultilevel"/>
    <w:tmpl w:val="2210378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3213B8F"/>
    <w:multiLevelType w:val="hybridMultilevel"/>
    <w:tmpl w:val="0A884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68BE21C0"/>
    <w:multiLevelType w:val="hybridMultilevel"/>
    <w:tmpl w:val="F21483C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9BD5485"/>
    <w:multiLevelType w:val="hybridMultilevel"/>
    <w:tmpl w:val="72AE166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9" w15:restartNumberingAfterBreak="0">
    <w:nsid w:val="742B738D"/>
    <w:multiLevelType w:val="hybridMultilevel"/>
    <w:tmpl w:val="71E86BA4"/>
    <w:lvl w:ilvl="0" w:tplc="04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E0"/>
    <w:rsid w:val="00025431"/>
    <w:rsid w:val="000370B6"/>
    <w:rsid w:val="00054085"/>
    <w:rsid w:val="000542AB"/>
    <w:rsid w:val="00071781"/>
    <w:rsid w:val="00095AA3"/>
    <w:rsid w:val="000A0B9C"/>
    <w:rsid w:val="000A6FE2"/>
    <w:rsid w:val="000B101A"/>
    <w:rsid w:val="000E3C8D"/>
    <w:rsid w:val="000F2C46"/>
    <w:rsid w:val="000F6D00"/>
    <w:rsid w:val="00110BB2"/>
    <w:rsid w:val="00124BC3"/>
    <w:rsid w:val="0012573A"/>
    <w:rsid w:val="00163419"/>
    <w:rsid w:val="00165DDE"/>
    <w:rsid w:val="001701CD"/>
    <w:rsid w:val="00170756"/>
    <w:rsid w:val="00172602"/>
    <w:rsid w:val="0017499B"/>
    <w:rsid w:val="00182F69"/>
    <w:rsid w:val="00183D0A"/>
    <w:rsid w:val="00193252"/>
    <w:rsid w:val="00195032"/>
    <w:rsid w:val="00195F18"/>
    <w:rsid w:val="001A17BC"/>
    <w:rsid w:val="001A75CE"/>
    <w:rsid w:val="001B21F6"/>
    <w:rsid w:val="001E305A"/>
    <w:rsid w:val="001E598E"/>
    <w:rsid w:val="00212CE3"/>
    <w:rsid w:val="00215136"/>
    <w:rsid w:val="00217BE0"/>
    <w:rsid w:val="00252BA6"/>
    <w:rsid w:val="002655BC"/>
    <w:rsid w:val="00277ADB"/>
    <w:rsid w:val="00294D92"/>
    <w:rsid w:val="002A53D1"/>
    <w:rsid w:val="002B2992"/>
    <w:rsid w:val="002C6EB9"/>
    <w:rsid w:val="002D2E2F"/>
    <w:rsid w:val="002D5116"/>
    <w:rsid w:val="002E0121"/>
    <w:rsid w:val="002E1ACF"/>
    <w:rsid w:val="002E2D17"/>
    <w:rsid w:val="0030098E"/>
    <w:rsid w:val="00301532"/>
    <w:rsid w:val="00313268"/>
    <w:rsid w:val="00341ED1"/>
    <w:rsid w:val="00344FB7"/>
    <w:rsid w:val="003628EE"/>
    <w:rsid w:val="00385FFD"/>
    <w:rsid w:val="003916FD"/>
    <w:rsid w:val="00396B16"/>
    <w:rsid w:val="003971C7"/>
    <w:rsid w:val="003A1CB3"/>
    <w:rsid w:val="003E145D"/>
    <w:rsid w:val="003E7391"/>
    <w:rsid w:val="003F0D1D"/>
    <w:rsid w:val="003F320B"/>
    <w:rsid w:val="00402F8F"/>
    <w:rsid w:val="0040542F"/>
    <w:rsid w:val="0041529B"/>
    <w:rsid w:val="0042096B"/>
    <w:rsid w:val="00424226"/>
    <w:rsid w:val="00432F70"/>
    <w:rsid w:val="004358E4"/>
    <w:rsid w:val="004400AA"/>
    <w:rsid w:val="00455F00"/>
    <w:rsid w:val="0046048B"/>
    <w:rsid w:val="004A1BF1"/>
    <w:rsid w:val="004A61C2"/>
    <w:rsid w:val="004A73BF"/>
    <w:rsid w:val="004C0013"/>
    <w:rsid w:val="004C1B2A"/>
    <w:rsid w:val="004C1E15"/>
    <w:rsid w:val="004C57D8"/>
    <w:rsid w:val="004C5B54"/>
    <w:rsid w:val="004D0540"/>
    <w:rsid w:val="004D28CD"/>
    <w:rsid w:val="004D7091"/>
    <w:rsid w:val="004F31E0"/>
    <w:rsid w:val="004F3E8E"/>
    <w:rsid w:val="004F6FD5"/>
    <w:rsid w:val="005054D2"/>
    <w:rsid w:val="00526E4B"/>
    <w:rsid w:val="0055421A"/>
    <w:rsid w:val="00576B6C"/>
    <w:rsid w:val="00597E6A"/>
    <w:rsid w:val="005B1432"/>
    <w:rsid w:val="005C72F6"/>
    <w:rsid w:val="005D49AE"/>
    <w:rsid w:val="005D4FED"/>
    <w:rsid w:val="005D5995"/>
    <w:rsid w:val="005E112C"/>
    <w:rsid w:val="005F5B34"/>
    <w:rsid w:val="006065C7"/>
    <w:rsid w:val="00613870"/>
    <w:rsid w:val="00620AD1"/>
    <w:rsid w:val="0063577D"/>
    <w:rsid w:val="0065314E"/>
    <w:rsid w:val="00664743"/>
    <w:rsid w:val="0067059F"/>
    <w:rsid w:val="00681E02"/>
    <w:rsid w:val="006864D2"/>
    <w:rsid w:val="0069705A"/>
    <w:rsid w:val="006A025C"/>
    <w:rsid w:val="006A2CDF"/>
    <w:rsid w:val="006B053E"/>
    <w:rsid w:val="006B47A8"/>
    <w:rsid w:val="006F364D"/>
    <w:rsid w:val="006F42F9"/>
    <w:rsid w:val="006F59D4"/>
    <w:rsid w:val="00701EE9"/>
    <w:rsid w:val="0070224C"/>
    <w:rsid w:val="007046A6"/>
    <w:rsid w:val="00704B25"/>
    <w:rsid w:val="00730CE8"/>
    <w:rsid w:val="00741A8F"/>
    <w:rsid w:val="007508E2"/>
    <w:rsid w:val="00752C71"/>
    <w:rsid w:val="00765746"/>
    <w:rsid w:val="00770172"/>
    <w:rsid w:val="00785EF6"/>
    <w:rsid w:val="00786F87"/>
    <w:rsid w:val="00797960"/>
    <w:rsid w:val="007A280D"/>
    <w:rsid w:val="007A495B"/>
    <w:rsid w:val="007A5597"/>
    <w:rsid w:val="007B3D35"/>
    <w:rsid w:val="007B793A"/>
    <w:rsid w:val="007C71D1"/>
    <w:rsid w:val="007D03D9"/>
    <w:rsid w:val="007D0668"/>
    <w:rsid w:val="007D30F8"/>
    <w:rsid w:val="007D465E"/>
    <w:rsid w:val="007D5AC1"/>
    <w:rsid w:val="007E1CA0"/>
    <w:rsid w:val="0081181E"/>
    <w:rsid w:val="00815DCC"/>
    <w:rsid w:val="00816137"/>
    <w:rsid w:val="0082708D"/>
    <w:rsid w:val="00832782"/>
    <w:rsid w:val="0083781E"/>
    <w:rsid w:val="008413E8"/>
    <w:rsid w:val="00847DA8"/>
    <w:rsid w:val="00861017"/>
    <w:rsid w:val="008660F9"/>
    <w:rsid w:val="0086678C"/>
    <w:rsid w:val="00872198"/>
    <w:rsid w:val="00892EFF"/>
    <w:rsid w:val="008938B6"/>
    <w:rsid w:val="00894A2C"/>
    <w:rsid w:val="008A432C"/>
    <w:rsid w:val="008B77A8"/>
    <w:rsid w:val="008C36A3"/>
    <w:rsid w:val="008C6302"/>
    <w:rsid w:val="008D5AE9"/>
    <w:rsid w:val="008E02C4"/>
    <w:rsid w:val="008F1D54"/>
    <w:rsid w:val="008F3A67"/>
    <w:rsid w:val="008F7978"/>
    <w:rsid w:val="009106BB"/>
    <w:rsid w:val="00911927"/>
    <w:rsid w:val="00913F4F"/>
    <w:rsid w:val="0091598C"/>
    <w:rsid w:val="00916CC1"/>
    <w:rsid w:val="00924AC8"/>
    <w:rsid w:val="0093182B"/>
    <w:rsid w:val="00961B47"/>
    <w:rsid w:val="00967676"/>
    <w:rsid w:val="0098677E"/>
    <w:rsid w:val="009A2170"/>
    <w:rsid w:val="009C00F1"/>
    <w:rsid w:val="009C5C71"/>
    <w:rsid w:val="009E3D01"/>
    <w:rsid w:val="00A00A97"/>
    <w:rsid w:val="00A14358"/>
    <w:rsid w:val="00A34EC2"/>
    <w:rsid w:val="00A37E8F"/>
    <w:rsid w:val="00A41235"/>
    <w:rsid w:val="00A4617E"/>
    <w:rsid w:val="00A4746B"/>
    <w:rsid w:val="00A50140"/>
    <w:rsid w:val="00A614C0"/>
    <w:rsid w:val="00A80198"/>
    <w:rsid w:val="00A87268"/>
    <w:rsid w:val="00A9583A"/>
    <w:rsid w:val="00AD5174"/>
    <w:rsid w:val="00AF6F6E"/>
    <w:rsid w:val="00B0692E"/>
    <w:rsid w:val="00B13DAD"/>
    <w:rsid w:val="00B3059B"/>
    <w:rsid w:val="00B30918"/>
    <w:rsid w:val="00B51B30"/>
    <w:rsid w:val="00B610AE"/>
    <w:rsid w:val="00B62F80"/>
    <w:rsid w:val="00B715ED"/>
    <w:rsid w:val="00B838B0"/>
    <w:rsid w:val="00B900D8"/>
    <w:rsid w:val="00BB1E59"/>
    <w:rsid w:val="00BB2E6E"/>
    <w:rsid w:val="00BB35F2"/>
    <w:rsid w:val="00BB3744"/>
    <w:rsid w:val="00BB7F18"/>
    <w:rsid w:val="00BC1D21"/>
    <w:rsid w:val="00BC6506"/>
    <w:rsid w:val="00BD470D"/>
    <w:rsid w:val="00BE34C5"/>
    <w:rsid w:val="00C00520"/>
    <w:rsid w:val="00C17A92"/>
    <w:rsid w:val="00C31C2F"/>
    <w:rsid w:val="00C36C8E"/>
    <w:rsid w:val="00C40F6E"/>
    <w:rsid w:val="00C5733B"/>
    <w:rsid w:val="00C61A61"/>
    <w:rsid w:val="00C85598"/>
    <w:rsid w:val="00C875D7"/>
    <w:rsid w:val="00C87A9F"/>
    <w:rsid w:val="00C90582"/>
    <w:rsid w:val="00C92D3F"/>
    <w:rsid w:val="00C931DC"/>
    <w:rsid w:val="00C96A4E"/>
    <w:rsid w:val="00CA08F0"/>
    <w:rsid w:val="00CA39BC"/>
    <w:rsid w:val="00CA65B7"/>
    <w:rsid w:val="00CA7E48"/>
    <w:rsid w:val="00CB2619"/>
    <w:rsid w:val="00CC2AC8"/>
    <w:rsid w:val="00CC60F6"/>
    <w:rsid w:val="00CD576B"/>
    <w:rsid w:val="00CE4FAA"/>
    <w:rsid w:val="00CF0E48"/>
    <w:rsid w:val="00CF5D5E"/>
    <w:rsid w:val="00D07024"/>
    <w:rsid w:val="00D111EB"/>
    <w:rsid w:val="00D278F8"/>
    <w:rsid w:val="00D348CE"/>
    <w:rsid w:val="00D445E4"/>
    <w:rsid w:val="00D77799"/>
    <w:rsid w:val="00D97C7A"/>
    <w:rsid w:val="00DA23DA"/>
    <w:rsid w:val="00DB50EE"/>
    <w:rsid w:val="00DD0201"/>
    <w:rsid w:val="00DE54CC"/>
    <w:rsid w:val="00DE5A67"/>
    <w:rsid w:val="00DF5008"/>
    <w:rsid w:val="00DF6FFD"/>
    <w:rsid w:val="00E019F0"/>
    <w:rsid w:val="00E3371B"/>
    <w:rsid w:val="00E5098A"/>
    <w:rsid w:val="00E5266E"/>
    <w:rsid w:val="00E55666"/>
    <w:rsid w:val="00E55BDB"/>
    <w:rsid w:val="00E55CE4"/>
    <w:rsid w:val="00E57918"/>
    <w:rsid w:val="00E621AC"/>
    <w:rsid w:val="00E8782F"/>
    <w:rsid w:val="00EB79F0"/>
    <w:rsid w:val="00EB7C8C"/>
    <w:rsid w:val="00EC2060"/>
    <w:rsid w:val="00EC6746"/>
    <w:rsid w:val="00ED3A09"/>
    <w:rsid w:val="00ED6D2A"/>
    <w:rsid w:val="00EF0B30"/>
    <w:rsid w:val="00F0441F"/>
    <w:rsid w:val="00F13277"/>
    <w:rsid w:val="00F1727F"/>
    <w:rsid w:val="00F238CF"/>
    <w:rsid w:val="00F2536C"/>
    <w:rsid w:val="00F26DDD"/>
    <w:rsid w:val="00F406CE"/>
    <w:rsid w:val="00F44468"/>
    <w:rsid w:val="00F61EDF"/>
    <w:rsid w:val="00F731CA"/>
    <w:rsid w:val="00F753DD"/>
    <w:rsid w:val="00F84E49"/>
    <w:rsid w:val="00F93570"/>
    <w:rsid w:val="00FA6E50"/>
    <w:rsid w:val="00FB435D"/>
    <w:rsid w:val="00FB4636"/>
    <w:rsid w:val="00FC0197"/>
    <w:rsid w:val="00FD14CC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5B5306"/>
  <w15:docId w15:val="{56AB7504-6E33-4542-9FCF-9ECB01F3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526E4B"/>
    <w:rPr>
      <w:rFonts w:ascii="Verdana" w:hAnsi="Verdana"/>
      <w:color w:val="333333"/>
      <w:sz w:val="26"/>
      <w:szCs w:val="26"/>
    </w:rPr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DD0201"/>
    <w:pPr>
      <w:jc w:val="both"/>
    </w:pPr>
    <w:rPr>
      <w:rFonts w:ascii="Verdana" w:hAnsi="Verdana" w:cs="Arial"/>
      <w:sz w:val="28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5F5B34"/>
    <w:pPr>
      <w:jc w:val="center"/>
    </w:pPr>
    <w:rPr>
      <w:rFonts w:ascii="Calibri" w:hAnsi="Calibri"/>
      <w:color w:val="3D1801"/>
      <w:sz w:val="60"/>
      <w:szCs w:val="56"/>
      <w:lang w:val="en-US"/>
    </w:rPr>
  </w:style>
  <w:style w:type="paragraph" w:customStyle="1" w:styleId="Mysubhead">
    <w:name w:val="My subhead"/>
    <w:basedOn w:val="MyHeadtitle"/>
    <w:rsid w:val="00BB35F2"/>
    <w:pPr>
      <w:jc w:val="left"/>
    </w:pPr>
    <w:rPr>
      <w:b w:val="0"/>
      <w:sz w:val="56"/>
    </w:rPr>
  </w:style>
  <w:style w:type="character" w:styleId="PageNumber">
    <w:name w:val="page number"/>
    <w:basedOn w:val="DefaultParagraphFont"/>
    <w:rsid w:val="00F0441F"/>
  </w:style>
  <w:style w:type="paragraph" w:customStyle="1" w:styleId="Style1">
    <w:name w:val="Style1"/>
    <w:basedOn w:val="MyHeadtitle"/>
    <w:rsid w:val="00BB35F2"/>
    <w:pPr>
      <w:jc w:val="left"/>
    </w:pPr>
    <w:rPr>
      <w:b w:val="0"/>
      <w:sz w:val="160"/>
      <w:szCs w:val="160"/>
    </w:rPr>
  </w:style>
  <w:style w:type="paragraph" w:styleId="TOCHeading">
    <w:name w:val="TOC Heading"/>
    <w:basedOn w:val="Heading1"/>
    <w:next w:val="Normal"/>
    <w:uiPriority w:val="39"/>
    <w:unhideWhenUsed/>
    <w:qFormat/>
    <w:rsid w:val="00DE54C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E54CC"/>
    <w:pPr>
      <w:spacing w:after="100"/>
    </w:pPr>
  </w:style>
  <w:style w:type="paragraph" w:styleId="ListParagraph">
    <w:name w:val="List Paragraph"/>
    <w:basedOn w:val="Normal"/>
    <w:uiPriority w:val="34"/>
    <w:qFormat/>
    <w:rsid w:val="00183D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19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87A9F"/>
  </w:style>
  <w:style w:type="character" w:customStyle="1" w:styleId="eop">
    <w:name w:val="eop"/>
    <w:basedOn w:val="DefaultParagraphFont"/>
    <w:rsid w:val="00C87A9F"/>
  </w:style>
  <w:style w:type="character" w:styleId="FollowedHyperlink">
    <w:name w:val="FollowedHyperlink"/>
    <w:basedOn w:val="DefaultParagraphFont"/>
    <w:semiHidden/>
    <w:unhideWhenUsed/>
    <w:rsid w:val="006A2CD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F0B3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F0B3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D28CD"/>
    <w:rPr>
      <w:sz w:val="24"/>
      <w:szCs w:val="24"/>
      <w:lang w:val="uk-U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Topalska18@codingburags.bg" TargetMode="External"/><Relationship Id="rId13" Type="http://schemas.openxmlformats.org/officeDocument/2006/relationships/hyperlink" Target="https://github.com/RBTopalska18/Over-Achievers-MusalaSoft-Project%23read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RBTopalska18/OverAchieversMusalaSoftProject/tree/master/Database%20Srip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BTopalska18/Over-Achievers-MusalaSoft-Project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ling\Downloads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157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RayT</dc:creator>
  <cp:keywords/>
  <dc:description/>
  <cp:lastModifiedBy>RayT</cp:lastModifiedBy>
  <cp:revision>80</cp:revision>
  <dcterms:created xsi:type="dcterms:W3CDTF">2021-07-14T11:00:00Z</dcterms:created>
  <dcterms:modified xsi:type="dcterms:W3CDTF">2021-07-14T14:07:00Z</dcterms:modified>
</cp:coreProperties>
</file>